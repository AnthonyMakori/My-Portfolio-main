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DAAA3" w14:textId="77777777" w:rsidR="00407B3F" w:rsidRDefault="00407B3F" w:rsidP="00BB6070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360"/>
        <w:gridCol w:w="1710"/>
        <w:gridCol w:w="5390"/>
      </w:tblGrid>
      <w:tr w:rsidR="004326C9" w14:paraId="7BAA7AD3" w14:textId="77777777" w:rsidTr="00F556EB">
        <w:trPr>
          <w:trHeight w:val="315"/>
        </w:trPr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14:paraId="7037F220" w14:textId="49C2709B" w:rsidR="004326C9" w:rsidRDefault="00100D9E" w:rsidP="00230261">
            <w:r>
              <w:t>(+254) 707497200</w:t>
            </w:r>
          </w:p>
        </w:tc>
        <w:tc>
          <w:tcPr>
            <w:tcW w:w="1710" w:type="dxa"/>
          </w:tcPr>
          <w:p w14:paraId="2D509755" w14:textId="7290EE3C" w:rsidR="004326C9" w:rsidRDefault="00100D9E" w:rsidP="00230261">
            <w:r>
              <w:t xml:space="preserve"> Kakamega, </w:t>
            </w:r>
            <w:r w:rsidR="0011470D">
              <w:t>K</w:t>
            </w:r>
            <w:r>
              <w:t>enya</w:t>
            </w:r>
            <w:r w:rsidR="00A62F56" w:rsidRPr="00B10F35">
              <w:t xml:space="preserve"> 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6B74A44F" w14:textId="77777777" w:rsidR="00FD6111" w:rsidRDefault="00100D9E" w:rsidP="00230261">
            <w:r>
              <w:t xml:space="preserve">                    </w:t>
            </w:r>
            <w:hyperlink r:id="rId10" w:history="1">
              <w:r w:rsidR="00FD6111" w:rsidRPr="000E10E0">
                <w:rPr>
                  <w:rStyle w:val="Hyperlink"/>
                </w:rPr>
                <w:t>anthonymakori2@gmail.com</w:t>
              </w:r>
            </w:hyperlink>
            <w:r w:rsidR="00FD6111">
              <w:t xml:space="preserve">    </w:t>
            </w:r>
          </w:p>
          <w:p w14:paraId="07CA6C54" w14:textId="09C47F64" w:rsidR="004326C9" w:rsidRDefault="00A750F1" w:rsidP="00230261">
            <w:r>
              <w:t xml:space="preserve">    </w:t>
            </w:r>
            <w:r w:rsidR="00FD6111">
              <w:t xml:space="preserve">                                    </w:t>
            </w:r>
          </w:p>
        </w:tc>
      </w:tr>
      <w:tr w:rsidR="00657425" w14:paraId="132AA5AC" w14:textId="77777777" w:rsidTr="00EA2C19">
        <w:trPr>
          <w:trHeight w:val="107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5636E637" w14:textId="77777777" w:rsidR="00657425" w:rsidRPr="00B10F35" w:rsidRDefault="00657425" w:rsidP="00BB6070"/>
        </w:tc>
      </w:tr>
      <w:tr w:rsidR="00657425" w14:paraId="050BE84D" w14:textId="77777777" w:rsidTr="00EA2C19">
        <w:trPr>
          <w:trHeight w:val="1755"/>
        </w:trPr>
        <w:tc>
          <w:tcPr>
            <w:tcW w:w="9350" w:type="dxa"/>
            <w:gridSpan w:val="4"/>
            <w:vAlign w:val="center"/>
          </w:tcPr>
          <w:p w14:paraId="66227B38" w14:textId="00356E1D" w:rsidR="00657425" w:rsidRPr="00EF130C" w:rsidRDefault="00100D9E" w:rsidP="00EA2C19">
            <w:pPr>
              <w:pStyle w:val="Name"/>
            </w:pPr>
            <w:r w:rsidRPr="00EF130C">
              <w:t>ANTHONY MIGISI MAKORI</w:t>
            </w:r>
          </w:p>
          <w:p w14:paraId="53DDF4F9" w14:textId="75F73850" w:rsidR="00657425" w:rsidRPr="00624942" w:rsidRDefault="001B269A" w:rsidP="005718A0">
            <w:pPr>
              <w:pStyle w:val="Professionaltitle"/>
              <w:rPr>
                <w:color w:val="00B0F0"/>
              </w:rPr>
            </w:pPr>
            <w:r>
              <w:rPr>
                <w:color w:val="FF0000"/>
              </w:rPr>
              <w:t>full stack Software engineer</w:t>
            </w:r>
            <w:r w:rsidR="008E76A7">
              <w:rPr>
                <w:color w:val="FF0000"/>
              </w:rPr>
              <w:t xml:space="preserve"> </w:t>
            </w:r>
            <w:r w:rsidR="008730DF">
              <w:rPr>
                <w:color w:val="FF0000"/>
              </w:rPr>
              <w:t>||frontend developer||</w:t>
            </w:r>
            <w:r w:rsidR="008E76A7" w:rsidRPr="001B269A">
              <w:rPr>
                <w:color w:val="FF0000"/>
              </w:rPr>
              <w:t xml:space="preserve"> </w:t>
            </w:r>
            <w:r w:rsidR="0011470D" w:rsidRPr="001B269A">
              <w:rPr>
                <w:color w:val="FF0000"/>
              </w:rPr>
              <w:t xml:space="preserve">FULL STACK WEB DEVELOPER || </w:t>
            </w:r>
            <w:r w:rsidR="00FD6111" w:rsidRPr="001B269A">
              <w:rPr>
                <w:color w:val="FF0000"/>
              </w:rPr>
              <w:t>UI/UX DESIGNER</w:t>
            </w:r>
            <w:r w:rsidR="008730DF">
              <w:rPr>
                <w:color w:val="FF0000"/>
              </w:rPr>
              <w:t>.</w:t>
            </w:r>
          </w:p>
        </w:tc>
      </w:tr>
      <w:tr w:rsidR="00EA2C19" w14:paraId="02DF1E12" w14:textId="77777777" w:rsidTr="00EA2C19">
        <w:trPr>
          <w:trHeight w:val="810"/>
        </w:trPr>
        <w:tc>
          <w:tcPr>
            <w:tcW w:w="1890" w:type="dxa"/>
          </w:tcPr>
          <w:p w14:paraId="5B0E71E6" w14:textId="3D977BDF" w:rsidR="00EA2C19" w:rsidRPr="00B10F35" w:rsidRDefault="00000000" w:rsidP="005718A0">
            <w:pPr>
              <w:pStyle w:val="Heading1"/>
            </w:pPr>
            <w:sdt>
              <w:sdtPr>
                <w:id w:val="-579206713"/>
                <w:placeholder>
                  <w:docPart w:val="B66AD85F65DB4E3F95BE516FE400CF21"/>
                </w:placeholder>
                <w:temporary/>
                <w:showingPlcHdr/>
                <w15:appearance w15:val="hidden"/>
              </w:sdtPr>
              <w:sdtContent>
                <w:r w:rsidR="005718A0" w:rsidRPr="00624942">
                  <w:rPr>
                    <w:color w:val="00B0F0"/>
                  </w:rPr>
                  <w:t>Objective</w:t>
                </w:r>
              </w:sdtContent>
            </w:sdt>
          </w:p>
        </w:tc>
        <w:tc>
          <w:tcPr>
            <w:tcW w:w="360" w:type="dxa"/>
          </w:tcPr>
          <w:p w14:paraId="54346343" w14:textId="77777777" w:rsidR="00EA2C19" w:rsidRPr="0011470D" w:rsidRDefault="00EA2C19" w:rsidP="00EA2C19">
            <w:pPr>
              <w:rPr>
                <w:sz w:val="20"/>
                <w:szCs w:val="20"/>
              </w:rPr>
            </w:pPr>
          </w:p>
        </w:tc>
        <w:tc>
          <w:tcPr>
            <w:tcW w:w="7100" w:type="dxa"/>
            <w:gridSpan w:val="2"/>
          </w:tcPr>
          <w:p w14:paraId="7519B8E8" w14:textId="599681AF" w:rsidR="0011470D" w:rsidRPr="0011470D" w:rsidRDefault="0011470D" w:rsidP="0011470D">
            <w:pPr>
              <w:spacing w:line="360" w:lineRule="auto"/>
              <w:rPr>
                <w:rFonts w:ascii="Times New Roman" w:eastAsia="Arial" w:hAnsi="Times New Roman"/>
                <w:sz w:val="20"/>
                <w:szCs w:val="20"/>
              </w:rPr>
            </w:pPr>
            <w:r w:rsidRPr="0011470D">
              <w:rPr>
                <w:rFonts w:eastAsia="Arial"/>
                <w:sz w:val="20"/>
                <w:szCs w:val="20"/>
              </w:rPr>
              <w:t>Applying for a software developer position where my creative thinking and excellent skills in software development using modern development tools will be utilized for the betterment of the company. Am a hardworking software developer driven to increase team effectiveness. Focused on usability and performance improvements. Proven history of developing useful, efficient and cost-effective projects.</w:t>
            </w:r>
          </w:p>
          <w:p w14:paraId="78D0F1F4" w14:textId="6C357355" w:rsidR="00EA2C19" w:rsidRPr="0011470D" w:rsidRDefault="00EA2C19" w:rsidP="005718A0">
            <w:pPr>
              <w:rPr>
                <w:sz w:val="20"/>
                <w:szCs w:val="20"/>
              </w:rPr>
            </w:pPr>
          </w:p>
        </w:tc>
      </w:tr>
      <w:tr w:rsidR="00EA2C19" w14:paraId="2128E58E" w14:textId="77777777" w:rsidTr="00100D9E">
        <w:trPr>
          <w:trHeight w:val="1350"/>
        </w:trPr>
        <w:tc>
          <w:tcPr>
            <w:tcW w:w="1890" w:type="dxa"/>
          </w:tcPr>
          <w:p w14:paraId="073FC797" w14:textId="77777777" w:rsidR="00EA2C19" w:rsidRDefault="00000000" w:rsidP="005718A0">
            <w:pPr>
              <w:pStyle w:val="Heading1"/>
            </w:pPr>
            <w:sdt>
              <w:sdtPr>
                <w:id w:val="-632100731"/>
                <w:placeholder>
                  <w:docPart w:val="7C96E0F802D544C8BA8A034FC0BDC78E"/>
                </w:placeholder>
                <w:temporary/>
                <w:showingPlcHdr/>
                <w15:appearance w15:val="hidden"/>
              </w:sdtPr>
              <w:sdtContent>
                <w:r w:rsidR="005718A0" w:rsidRPr="00624942">
                  <w:rPr>
                    <w:color w:val="00B0F0"/>
                  </w:rPr>
                  <w:t>Education</w:t>
                </w:r>
              </w:sdtContent>
            </w:sdt>
          </w:p>
        </w:tc>
        <w:tc>
          <w:tcPr>
            <w:tcW w:w="360" w:type="dxa"/>
          </w:tcPr>
          <w:p w14:paraId="34D893CB" w14:textId="77777777" w:rsidR="00EA2C19" w:rsidRPr="00B10F35" w:rsidRDefault="00EA2C19" w:rsidP="00EA2C19"/>
        </w:tc>
        <w:tc>
          <w:tcPr>
            <w:tcW w:w="1710" w:type="dxa"/>
          </w:tcPr>
          <w:p w14:paraId="73AAA577" w14:textId="6600A436" w:rsidR="00EA2C19" w:rsidRDefault="0011470D" w:rsidP="005718A0">
            <w:r>
              <w:t>202</w:t>
            </w:r>
            <w:r w:rsidR="00E30723">
              <w:t>2</w:t>
            </w:r>
            <w:r>
              <w:t>-Current</w:t>
            </w:r>
          </w:p>
        </w:tc>
        <w:tc>
          <w:tcPr>
            <w:tcW w:w="5390" w:type="dxa"/>
          </w:tcPr>
          <w:p w14:paraId="749AB472" w14:textId="50A09B8E" w:rsidR="00EA2C19" w:rsidRPr="00624942" w:rsidRDefault="0011470D" w:rsidP="00EA2C19">
            <w:pPr>
              <w:pStyle w:val="Heading2"/>
              <w:rPr>
                <w:color w:val="FF0000"/>
              </w:rPr>
            </w:pPr>
            <w:r w:rsidRPr="00624942">
              <w:rPr>
                <w:color w:val="FF0000"/>
              </w:rPr>
              <w:t xml:space="preserve">Masinde </w:t>
            </w:r>
            <w:proofErr w:type="spellStart"/>
            <w:r w:rsidRPr="00624942">
              <w:rPr>
                <w:color w:val="FF0000"/>
              </w:rPr>
              <w:t>Muliro</w:t>
            </w:r>
            <w:proofErr w:type="spellEnd"/>
            <w:r w:rsidRPr="00624942">
              <w:rPr>
                <w:color w:val="FF0000"/>
              </w:rPr>
              <w:t xml:space="preserve"> University of Science and Technology</w:t>
            </w:r>
          </w:p>
          <w:p w14:paraId="6E09811B" w14:textId="4F1B36A8" w:rsidR="00EA2C19" w:rsidRPr="0011470D" w:rsidRDefault="0011470D" w:rsidP="005718A0">
            <w:pPr>
              <w:pStyle w:val="Heading2"/>
            </w:pPr>
            <w:proofErr w:type="spellStart"/>
            <w:r w:rsidRPr="0011470D">
              <w:t>Bsc</w:t>
            </w:r>
            <w:proofErr w:type="spellEnd"/>
            <w:r w:rsidRPr="0011470D">
              <w:t xml:space="preserve"> in Computer Science</w:t>
            </w:r>
          </w:p>
          <w:p w14:paraId="7DAAE736" w14:textId="77777777" w:rsidR="00EA2C19" w:rsidRDefault="00EA2C19" w:rsidP="005718A0"/>
          <w:p w14:paraId="79ADBC3E" w14:textId="77777777" w:rsidR="00EA2C19" w:rsidRDefault="003F003D" w:rsidP="003F003D">
            <w:pPr>
              <w:pStyle w:val="Heading3"/>
            </w:pPr>
            <w:r>
              <w:t>HTML</w:t>
            </w:r>
          </w:p>
          <w:p w14:paraId="3E77D93C" w14:textId="77777777" w:rsidR="003F003D" w:rsidRDefault="003F003D" w:rsidP="003F003D">
            <w:pPr>
              <w:pStyle w:val="Heading3"/>
            </w:pPr>
            <w:r>
              <w:t>C &amp; C++ Programming</w:t>
            </w:r>
          </w:p>
          <w:p w14:paraId="58015DAA" w14:textId="77777777" w:rsidR="003F003D" w:rsidRDefault="003F003D" w:rsidP="003F003D">
            <w:pPr>
              <w:pStyle w:val="Heading3"/>
            </w:pPr>
            <w:r>
              <w:t>JAVA Programming</w:t>
            </w:r>
          </w:p>
          <w:p w14:paraId="1FBF2CD3" w14:textId="77777777" w:rsidR="003F003D" w:rsidRDefault="003F003D" w:rsidP="003F003D">
            <w:pPr>
              <w:pStyle w:val="Heading3"/>
            </w:pPr>
            <w:r>
              <w:t>OOP Programming</w:t>
            </w:r>
          </w:p>
          <w:p w14:paraId="29BBF8BA" w14:textId="77777777" w:rsidR="003F003D" w:rsidRDefault="003F003D" w:rsidP="003F003D">
            <w:pPr>
              <w:pStyle w:val="Heading3"/>
            </w:pPr>
            <w:r>
              <w:t>SQL</w:t>
            </w:r>
          </w:p>
          <w:p w14:paraId="1A5283C5" w14:textId="77777777" w:rsidR="00D879CE" w:rsidRDefault="00D879CE" w:rsidP="00D879CE">
            <w:pPr>
              <w:pStyle w:val="Heading3"/>
            </w:pPr>
            <w:r>
              <w:t>Software Development</w:t>
            </w:r>
          </w:p>
          <w:p w14:paraId="432B6574" w14:textId="77777777" w:rsidR="00D879CE" w:rsidRDefault="007C0BD9" w:rsidP="00D879CE">
            <w:pPr>
              <w:pStyle w:val="Heading3"/>
            </w:pPr>
            <w:r>
              <w:t>Web Development</w:t>
            </w:r>
          </w:p>
          <w:p w14:paraId="40B2A9CD" w14:textId="47EB71A6" w:rsidR="007C0BD9" w:rsidRPr="007C0BD9" w:rsidRDefault="007C0BD9" w:rsidP="007C0BD9">
            <w:pPr>
              <w:pStyle w:val="Heading3"/>
            </w:pPr>
            <w:r>
              <w:t>Machine Learning</w:t>
            </w:r>
          </w:p>
        </w:tc>
      </w:tr>
      <w:tr w:rsidR="00EA2C19" w14:paraId="6BED29EF" w14:textId="77777777" w:rsidTr="00100D9E">
        <w:trPr>
          <w:trHeight w:val="1260"/>
        </w:trPr>
        <w:tc>
          <w:tcPr>
            <w:tcW w:w="1890" w:type="dxa"/>
          </w:tcPr>
          <w:p w14:paraId="38FB4863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360" w:type="dxa"/>
          </w:tcPr>
          <w:p w14:paraId="1B14C29A" w14:textId="77777777" w:rsidR="00EA2C19" w:rsidRPr="00B10F35" w:rsidRDefault="00EA2C19" w:rsidP="00EA2C19"/>
        </w:tc>
        <w:tc>
          <w:tcPr>
            <w:tcW w:w="1710" w:type="dxa"/>
          </w:tcPr>
          <w:p w14:paraId="067A501C" w14:textId="40917614" w:rsidR="00EA2C19" w:rsidRPr="00FE0E52" w:rsidRDefault="0011470D" w:rsidP="00EA2C19">
            <w:r>
              <w:t>202</w:t>
            </w:r>
            <w:r w:rsidR="00E30723">
              <w:t>4</w:t>
            </w:r>
          </w:p>
        </w:tc>
        <w:tc>
          <w:tcPr>
            <w:tcW w:w="5390" w:type="dxa"/>
          </w:tcPr>
          <w:p w14:paraId="1D600490" w14:textId="550243A7" w:rsidR="005718A0" w:rsidRPr="00624942" w:rsidRDefault="003F003D" w:rsidP="005718A0">
            <w:pPr>
              <w:pStyle w:val="Heading2"/>
              <w:rPr>
                <w:color w:val="FF0000"/>
              </w:rPr>
            </w:pPr>
            <w:proofErr w:type="spellStart"/>
            <w:r w:rsidRPr="00624942">
              <w:rPr>
                <w:color w:val="FF0000"/>
              </w:rPr>
              <w:t>Devtown</w:t>
            </w:r>
            <w:proofErr w:type="spellEnd"/>
          </w:p>
          <w:p w14:paraId="079BB93F" w14:textId="62012C60" w:rsidR="00EA2C19" w:rsidRPr="00A77208" w:rsidRDefault="003F003D" w:rsidP="005718A0">
            <w:pPr>
              <w:pStyle w:val="Heading2"/>
            </w:pPr>
            <w:r>
              <w:t>Web and Software Development</w:t>
            </w:r>
          </w:p>
          <w:p w14:paraId="7C1E4A73" w14:textId="77777777" w:rsidR="00EA2C19" w:rsidRDefault="00EA2C19" w:rsidP="00EA2C19"/>
          <w:p w14:paraId="4AA758DD" w14:textId="77777777" w:rsidR="003F003D" w:rsidRPr="003F003D" w:rsidRDefault="003F003D" w:rsidP="003F003D">
            <w:pPr>
              <w:pStyle w:val="Heading3"/>
              <w:rPr>
                <w:rFonts w:ascii="Times New Roman" w:eastAsia="Arial" w:hAnsi="Times New Roman"/>
              </w:rPr>
            </w:pPr>
            <w:proofErr w:type="spellStart"/>
            <w:r w:rsidRPr="003F003D">
              <w:rPr>
                <w:rFonts w:eastAsia="Arial"/>
              </w:rPr>
              <w:t>ReactJs</w:t>
            </w:r>
            <w:proofErr w:type="spellEnd"/>
            <w:r w:rsidRPr="003F003D">
              <w:rPr>
                <w:rFonts w:eastAsia="Arial"/>
              </w:rPr>
              <w:t xml:space="preserve"> Development </w:t>
            </w:r>
          </w:p>
          <w:p w14:paraId="325C187B" w14:textId="506989E2" w:rsidR="003F003D" w:rsidRPr="003F003D" w:rsidRDefault="003F003D" w:rsidP="003F003D">
            <w:pPr>
              <w:pStyle w:val="Heading3"/>
              <w:rPr>
                <w:rFonts w:ascii="Times New Roman" w:eastAsia="Arial" w:hAnsi="Times New Roman"/>
              </w:rPr>
            </w:pPr>
            <w:r w:rsidRPr="003F003D">
              <w:rPr>
                <w:rFonts w:eastAsia="Arial"/>
              </w:rPr>
              <w:t>Python Development</w:t>
            </w:r>
          </w:p>
          <w:p w14:paraId="563745EA" w14:textId="77777777" w:rsidR="003F003D" w:rsidRPr="003F003D" w:rsidRDefault="003F003D" w:rsidP="003F003D">
            <w:pPr>
              <w:pStyle w:val="Heading3"/>
              <w:rPr>
                <w:rFonts w:ascii="Times New Roman" w:eastAsia="Arial" w:hAnsi="Times New Roman"/>
              </w:rPr>
            </w:pPr>
            <w:r w:rsidRPr="003F003D">
              <w:rPr>
                <w:rFonts w:eastAsia="Arial"/>
              </w:rPr>
              <w:t>Laravel, PHP, CodeIgniter</w:t>
            </w:r>
          </w:p>
          <w:p w14:paraId="493AEF9E" w14:textId="3F9EF6A9" w:rsidR="003F003D" w:rsidRPr="003F003D" w:rsidRDefault="003F003D" w:rsidP="003F003D">
            <w:pPr>
              <w:pStyle w:val="Heading3"/>
              <w:rPr>
                <w:rFonts w:ascii="Times New Roman" w:eastAsia="Arial" w:hAnsi="Times New Roman"/>
              </w:rPr>
            </w:pPr>
            <w:r w:rsidRPr="003F003D">
              <w:rPr>
                <w:rFonts w:eastAsia="Arial"/>
              </w:rPr>
              <w:t xml:space="preserve">JavaScript, </w:t>
            </w:r>
          </w:p>
          <w:p w14:paraId="2B8BDE07" w14:textId="77777777" w:rsidR="00EA2C19" w:rsidRDefault="0037557B" w:rsidP="003F003D">
            <w:pPr>
              <w:pStyle w:val="Heading3"/>
            </w:pPr>
            <w:r>
              <w:t>Artificial intelligence</w:t>
            </w:r>
          </w:p>
          <w:p w14:paraId="76490FB9" w14:textId="758BDE45" w:rsidR="007C0BD9" w:rsidRPr="007C0BD9" w:rsidRDefault="007C0BD9" w:rsidP="007C0BD9">
            <w:pPr>
              <w:pStyle w:val="Heading3"/>
            </w:pPr>
            <w:r>
              <w:t>Data Science.</w:t>
            </w:r>
          </w:p>
        </w:tc>
      </w:tr>
      <w:tr w:rsidR="00EA2C19" w14:paraId="280278DA" w14:textId="77777777" w:rsidTr="00100D9E">
        <w:trPr>
          <w:trHeight w:val="1800"/>
        </w:trPr>
        <w:tc>
          <w:tcPr>
            <w:tcW w:w="1890" w:type="dxa"/>
          </w:tcPr>
          <w:p w14:paraId="046EAE3D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360" w:type="dxa"/>
          </w:tcPr>
          <w:p w14:paraId="251F09BE" w14:textId="77777777" w:rsidR="00EA2C19" w:rsidRPr="00B10F35" w:rsidRDefault="00EA2C19" w:rsidP="00EA2C19"/>
        </w:tc>
        <w:tc>
          <w:tcPr>
            <w:tcW w:w="1710" w:type="dxa"/>
            <w:tcBorders>
              <w:bottom w:val="single" w:sz="4" w:space="0" w:color="auto"/>
            </w:tcBorders>
          </w:tcPr>
          <w:p w14:paraId="32C57E9D" w14:textId="33E9C457" w:rsidR="00EA2C19" w:rsidRPr="00FE0E52" w:rsidRDefault="008730DF" w:rsidP="00EA2C19">
            <w:r>
              <w:t>202</w:t>
            </w:r>
            <w:r w:rsidR="00E30723">
              <w:t>3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5D97168A" w14:textId="43BD4F77" w:rsidR="005718A0" w:rsidRPr="00624942" w:rsidRDefault="003F003D" w:rsidP="005718A0">
            <w:pPr>
              <w:pStyle w:val="Heading2"/>
              <w:rPr>
                <w:color w:val="FF0000"/>
              </w:rPr>
            </w:pPr>
            <w:proofErr w:type="spellStart"/>
            <w:r w:rsidRPr="00624942">
              <w:rPr>
                <w:color w:val="FF0000"/>
              </w:rPr>
              <w:t>Memoi</w:t>
            </w:r>
            <w:proofErr w:type="spellEnd"/>
            <w:r w:rsidRPr="00624942">
              <w:rPr>
                <w:color w:val="FF0000"/>
              </w:rPr>
              <w:t xml:space="preserve"> Africa</w:t>
            </w:r>
          </w:p>
          <w:p w14:paraId="08488D3E" w14:textId="0861E878" w:rsidR="00EA2C19" w:rsidRDefault="0037557B" w:rsidP="005718A0">
            <w:pPr>
              <w:pStyle w:val="Heading2"/>
            </w:pPr>
            <w:r>
              <w:t>Web3</w:t>
            </w:r>
            <w:r w:rsidR="003F003D">
              <w:t xml:space="preserve"> Development</w:t>
            </w:r>
          </w:p>
          <w:p w14:paraId="625F4695" w14:textId="77777777" w:rsidR="00EA2C19" w:rsidRDefault="00EA2C19" w:rsidP="00EA2C19"/>
          <w:p w14:paraId="39BA6DD5" w14:textId="77777777" w:rsidR="00EA2C19" w:rsidRDefault="0037557B" w:rsidP="0037557B">
            <w:pPr>
              <w:pStyle w:val="Heading3"/>
            </w:pPr>
            <w:proofErr w:type="spellStart"/>
            <w:r>
              <w:t>BlockChain</w:t>
            </w:r>
            <w:proofErr w:type="spellEnd"/>
          </w:p>
          <w:p w14:paraId="4CE16DBB" w14:textId="77777777" w:rsidR="0037557B" w:rsidRDefault="0037557B" w:rsidP="0037557B">
            <w:pPr>
              <w:pStyle w:val="Heading3"/>
            </w:pPr>
            <w:r>
              <w:t>Solidity</w:t>
            </w:r>
          </w:p>
          <w:p w14:paraId="1908C124" w14:textId="77777777" w:rsidR="0037557B" w:rsidRDefault="0037557B" w:rsidP="0037557B">
            <w:pPr>
              <w:pStyle w:val="Heading3"/>
            </w:pPr>
            <w:r>
              <w:t>Smart Contract</w:t>
            </w:r>
          </w:p>
          <w:p w14:paraId="7E3FE97C" w14:textId="77777777" w:rsidR="0037557B" w:rsidRDefault="0037557B" w:rsidP="0037557B">
            <w:pPr>
              <w:pStyle w:val="Heading3"/>
            </w:pPr>
            <w:r>
              <w:t xml:space="preserve">Node. </w:t>
            </w:r>
            <w:proofErr w:type="spellStart"/>
            <w:r>
              <w:t>Js</w:t>
            </w:r>
            <w:proofErr w:type="spellEnd"/>
          </w:p>
          <w:p w14:paraId="02648384" w14:textId="77777777" w:rsidR="002E1489" w:rsidRDefault="002E1489" w:rsidP="002E1489">
            <w:pPr>
              <w:pStyle w:val="Heading3"/>
            </w:pPr>
            <w:r>
              <w:t>Ethereum</w:t>
            </w:r>
          </w:p>
          <w:p w14:paraId="1832F5A4" w14:textId="77777777" w:rsidR="00844A62" w:rsidRDefault="00844A62" w:rsidP="00844A62"/>
          <w:p w14:paraId="6CF55100" w14:textId="77777777" w:rsidR="00844A62" w:rsidRPr="00844A62" w:rsidRDefault="00844A62" w:rsidP="00844A62"/>
          <w:p w14:paraId="0067C523" w14:textId="51618C4A" w:rsidR="00844A62" w:rsidRPr="00844A62" w:rsidRDefault="00844A62" w:rsidP="00844A62"/>
        </w:tc>
      </w:tr>
      <w:tr w:rsidR="00AA1202" w14:paraId="3866726A" w14:textId="77777777" w:rsidTr="00AA1202">
        <w:trPr>
          <w:trHeight w:val="513"/>
        </w:trPr>
        <w:tc>
          <w:tcPr>
            <w:tcW w:w="1890" w:type="dxa"/>
          </w:tcPr>
          <w:p w14:paraId="51E6D361" w14:textId="42E46C4C" w:rsidR="00AA1202" w:rsidRPr="00CB1046" w:rsidRDefault="007132AD" w:rsidP="00533F0B">
            <w:pPr>
              <w:pStyle w:val="Heading1"/>
            </w:pPr>
            <w:r w:rsidRPr="00624942">
              <w:rPr>
                <w:color w:val="00B0F0"/>
              </w:rPr>
              <w:t>Certificates</w:t>
            </w:r>
          </w:p>
        </w:tc>
        <w:tc>
          <w:tcPr>
            <w:tcW w:w="360" w:type="dxa"/>
          </w:tcPr>
          <w:p w14:paraId="1F47FFE4" w14:textId="77777777" w:rsidR="00AA1202" w:rsidRPr="00B10F35" w:rsidRDefault="00AA1202" w:rsidP="00EA2C19"/>
        </w:tc>
        <w:tc>
          <w:tcPr>
            <w:tcW w:w="7100" w:type="dxa"/>
            <w:gridSpan w:val="2"/>
          </w:tcPr>
          <w:p w14:paraId="28308487" w14:textId="40B80F7A" w:rsidR="00AA1202" w:rsidRDefault="0037557B" w:rsidP="00533F0B">
            <w:r>
              <w:t xml:space="preserve">I have acquired different certificates in accompaniment of the work I do as an appreciation of the </w:t>
            </w:r>
            <w:proofErr w:type="gramStart"/>
            <w:r>
              <w:t>same .</w:t>
            </w:r>
            <w:proofErr w:type="gramEnd"/>
          </w:p>
          <w:p w14:paraId="6858F972" w14:textId="77777777" w:rsidR="00533F0B" w:rsidRPr="003B7BCE" w:rsidRDefault="00533F0B" w:rsidP="00533F0B"/>
        </w:tc>
      </w:tr>
      <w:tr w:rsidR="00AA1202" w14:paraId="07592035" w14:textId="77777777" w:rsidTr="00100D9E">
        <w:trPr>
          <w:trHeight w:val="423"/>
        </w:trPr>
        <w:tc>
          <w:tcPr>
            <w:tcW w:w="1890" w:type="dxa"/>
          </w:tcPr>
          <w:p w14:paraId="4D402AD8" w14:textId="77777777" w:rsidR="00AA1202" w:rsidRPr="00CB1046" w:rsidRDefault="00AA1202" w:rsidP="00AA1202"/>
        </w:tc>
        <w:tc>
          <w:tcPr>
            <w:tcW w:w="360" w:type="dxa"/>
          </w:tcPr>
          <w:p w14:paraId="31B86E3F" w14:textId="77777777" w:rsidR="00AA1202" w:rsidRPr="00B10F35" w:rsidRDefault="00AA1202" w:rsidP="00EA2C19"/>
        </w:tc>
        <w:tc>
          <w:tcPr>
            <w:tcW w:w="1710" w:type="dxa"/>
          </w:tcPr>
          <w:p w14:paraId="0B6A2F32" w14:textId="1F221210" w:rsidR="00AA1202" w:rsidRPr="00FE0E52" w:rsidRDefault="00B259F5" w:rsidP="00533F0B">
            <w:r>
              <w:t xml:space="preserve"> 202</w:t>
            </w:r>
            <w:r w:rsidR="00E30723">
              <w:t>3</w:t>
            </w:r>
          </w:p>
        </w:tc>
        <w:tc>
          <w:tcPr>
            <w:tcW w:w="5390" w:type="dxa"/>
          </w:tcPr>
          <w:p w14:paraId="03A14F82" w14:textId="4B7CFC1A" w:rsidR="00AA1202" w:rsidRPr="003B19FB" w:rsidRDefault="007132AD" w:rsidP="00AA1202">
            <w:pPr>
              <w:pStyle w:val="Heading2"/>
            </w:pPr>
            <w:r>
              <w:t>Certificate of completion</w:t>
            </w:r>
            <w:r w:rsidR="000439D7">
              <w:t xml:space="preserve"> from </w:t>
            </w:r>
            <w:proofErr w:type="spellStart"/>
            <w:r w:rsidR="000439D7">
              <w:t>Devtown</w:t>
            </w:r>
            <w:proofErr w:type="spellEnd"/>
          </w:p>
          <w:p w14:paraId="2EB91474" w14:textId="60299473" w:rsidR="00612D5D" w:rsidRPr="00612D5D" w:rsidRDefault="007132AD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t>Took classes in learning</w:t>
            </w:r>
            <w:r w:rsidR="00612D5D">
              <w:t>;</w:t>
            </w:r>
          </w:p>
          <w:p w14:paraId="0B27B36D" w14:textId="79A8BF88" w:rsidR="00612D5D" w:rsidRPr="006003D4" w:rsidRDefault="007132AD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r w:rsidRPr="006003D4">
              <w:rPr>
                <w:rFonts w:asciiTheme="majorHAnsi" w:hAnsiTheme="majorHAnsi"/>
                <w:sz w:val="18"/>
                <w:szCs w:val="18"/>
              </w:rPr>
              <w:t xml:space="preserve"> JavaScript </w:t>
            </w:r>
          </w:p>
          <w:p w14:paraId="2FD76F30" w14:textId="05E66987" w:rsidR="00612D5D" w:rsidRPr="006003D4" w:rsidRDefault="007132AD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r w:rsidRPr="006003D4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6003D4">
              <w:rPr>
                <w:rFonts w:asciiTheme="majorHAnsi" w:hAnsiTheme="majorHAnsi"/>
                <w:sz w:val="18"/>
                <w:szCs w:val="18"/>
              </w:rPr>
              <w:t>React.Js</w:t>
            </w:r>
            <w:proofErr w:type="spellEnd"/>
          </w:p>
          <w:p w14:paraId="5481806C" w14:textId="736B09DA" w:rsidR="00612D5D" w:rsidRPr="006003D4" w:rsidRDefault="00F13D49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r w:rsidRPr="006003D4">
              <w:rPr>
                <w:rFonts w:asciiTheme="majorHAnsi" w:hAnsiTheme="majorHAnsi"/>
                <w:sz w:val="18"/>
                <w:szCs w:val="18"/>
              </w:rPr>
              <w:t>PHP</w:t>
            </w:r>
            <w:r w:rsidR="00612D5D" w:rsidRPr="006003D4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</w:p>
          <w:p w14:paraId="3BE28FC3" w14:textId="67B1FAFC" w:rsidR="00612D5D" w:rsidRPr="006003D4" w:rsidRDefault="00F13D49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proofErr w:type="spellStart"/>
            <w:r w:rsidRPr="006003D4">
              <w:rPr>
                <w:rFonts w:asciiTheme="majorHAnsi" w:hAnsiTheme="majorHAnsi"/>
                <w:sz w:val="18"/>
                <w:szCs w:val="18"/>
              </w:rPr>
              <w:t>Codelgniter</w:t>
            </w:r>
            <w:proofErr w:type="spellEnd"/>
          </w:p>
          <w:p w14:paraId="2F0CD2DA" w14:textId="31F68471" w:rsidR="00612D5D" w:rsidRPr="006003D4" w:rsidRDefault="00612D5D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r w:rsidRPr="006003D4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="00F13D49" w:rsidRPr="006003D4">
              <w:rPr>
                <w:rFonts w:asciiTheme="majorHAnsi" w:hAnsiTheme="majorHAnsi"/>
                <w:sz w:val="18"/>
                <w:szCs w:val="18"/>
              </w:rPr>
              <w:t>Laravel</w:t>
            </w:r>
          </w:p>
          <w:p w14:paraId="52C0DA52" w14:textId="77777777" w:rsidR="00612D5D" w:rsidRPr="006003D4" w:rsidRDefault="00F13D49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proofErr w:type="spellStart"/>
            <w:r w:rsidRPr="006003D4">
              <w:rPr>
                <w:rFonts w:asciiTheme="majorHAnsi" w:hAnsiTheme="majorHAnsi"/>
                <w:sz w:val="18"/>
                <w:szCs w:val="18"/>
              </w:rPr>
              <w:lastRenderedPageBreak/>
              <w:t>Wordpress</w:t>
            </w:r>
            <w:proofErr w:type="spellEnd"/>
            <w:r w:rsidR="00612D5D" w:rsidRPr="006003D4">
              <w:rPr>
                <w:rFonts w:asciiTheme="majorHAnsi" w:hAnsiTheme="majorHAnsi"/>
                <w:sz w:val="18"/>
                <w:szCs w:val="18"/>
              </w:rPr>
              <w:t>.</w:t>
            </w:r>
            <w:r w:rsidR="00612D5D" w:rsidRPr="006003D4">
              <w:rPr>
                <w:rFonts w:asciiTheme="majorHAnsi" w:hAnsiTheme="majorHAnsi" w:cs="Arial"/>
                <w:color w:val="202124"/>
                <w:sz w:val="18"/>
                <w:szCs w:val="18"/>
              </w:rPr>
              <w:t xml:space="preserve"> </w:t>
            </w:r>
          </w:p>
          <w:p w14:paraId="517124F2" w14:textId="68D7385D" w:rsidR="00612D5D" w:rsidRPr="006003D4" w:rsidRDefault="00612D5D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r w:rsidRPr="006003D4">
              <w:rPr>
                <w:rFonts w:asciiTheme="majorHAnsi" w:hAnsiTheme="majorHAnsi" w:cs="Arial"/>
                <w:color w:val="202124"/>
                <w:sz w:val="18"/>
                <w:szCs w:val="18"/>
              </w:rPr>
              <w:t>React</w:t>
            </w:r>
          </w:p>
          <w:p w14:paraId="7CA326F6" w14:textId="3596A62B" w:rsidR="00612D5D" w:rsidRPr="006003D4" w:rsidRDefault="00612D5D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r w:rsidRPr="006003D4">
              <w:rPr>
                <w:rFonts w:asciiTheme="majorHAnsi" w:hAnsiTheme="majorHAnsi" w:cs="Arial"/>
                <w:color w:val="202124"/>
                <w:sz w:val="18"/>
                <w:szCs w:val="18"/>
              </w:rPr>
              <w:t>Vue</w:t>
            </w:r>
          </w:p>
          <w:p w14:paraId="1A1A9D69" w14:textId="38C16FCA" w:rsidR="00612D5D" w:rsidRPr="006003D4" w:rsidRDefault="00612D5D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r w:rsidRPr="006003D4">
              <w:rPr>
                <w:rFonts w:asciiTheme="majorHAnsi" w:hAnsiTheme="majorHAnsi" w:cs="Arial"/>
                <w:color w:val="202124"/>
                <w:sz w:val="18"/>
                <w:szCs w:val="18"/>
              </w:rPr>
              <w:t>Angular</w:t>
            </w:r>
          </w:p>
          <w:p w14:paraId="0A158A4F" w14:textId="1B5D2DB4" w:rsidR="00612D5D" w:rsidRPr="006003D4" w:rsidRDefault="00612D5D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proofErr w:type="spellStart"/>
            <w:r w:rsidRPr="006003D4">
              <w:rPr>
                <w:rFonts w:asciiTheme="majorHAnsi" w:hAnsiTheme="majorHAnsi" w:cs="Arial"/>
                <w:color w:val="202124"/>
                <w:sz w:val="18"/>
                <w:szCs w:val="18"/>
              </w:rPr>
              <w:t>Swi</w:t>
            </w:r>
            <w:proofErr w:type="spellEnd"/>
            <w:r w:rsidRPr="006003D4">
              <w:rPr>
                <w:rFonts w:asciiTheme="majorHAnsi" w:hAnsiTheme="majorHAnsi" w:cs="Arial"/>
                <w:color w:val="202124"/>
                <w:sz w:val="18"/>
                <w:szCs w:val="18"/>
                <w:lang w:val="en-US"/>
              </w:rPr>
              <w:t>ft</w:t>
            </w:r>
          </w:p>
          <w:p w14:paraId="77679EE9" w14:textId="77777777" w:rsidR="00612D5D" w:rsidRPr="006003D4" w:rsidRDefault="00612D5D" w:rsidP="00612D5D">
            <w:pPr>
              <w:pStyle w:val="trt0xe"/>
              <w:numPr>
                <w:ilvl w:val="0"/>
                <w:numId w:val="55"/>
              </w:numPr>
              <w:shd w:val="clear" w:color="auto" w:fill="FFFFFF"/>
              <w:spacing w:before="0" w:beforeAutospacing="0" w:after="60" w:afterAutospacing="0"/>
              <w:rPr>
                <w:rFonts w:asciiTheme="majorHAnsi" w:hAnsiTheme="majorHAnsi" w:cs="Arial"/>
                <w:color w:val="202124"/>
                <w:sz w:val="18"/>
                <w:szCs w:val="18"/>
              </w:rPr>
            </w:pPr>
            <w:r w:rsidRPr="006003D4">
              <w:rPr>
                <w:rFonts w:asciiTheme="majorHAnsi" w:hAnsiTheme="majorHAnsi" w:cs="Arial"/>
                <w:color w:val="202124"/>
                <w:sz w:val="18"/>
                <w:szCs w:val="18"/>
              </w:rPr>
              <w:t>Django.</w:t>
            </w:r>
          </w:p>
          <w:p w14:paraId="49594B7F" w14:textId="16E407BC" w:rsidR="00612D5D" w:rsidRPr="00612D5D" w:rsidRDefault="00612D5D" w:rsidP="00612D5D">
            <w:pPr>
              <w:pStyle w:val="Heading3"/>
              <w:numPr>
                <w:ilvl w:val="0"/>
                <w:numId w:val="0"/>
              </w:numPr>
              <w:ind w:left="576"/>
              <w:rPr>
                <w:rFonts w:ascii="Times New Roman" w:eastAsia="Arial" w:hAnsi="Times New Roman"/>
              </w:rPr>
            </w:pPr>
          </w:p>
          <w:p w14:paraId="5E73E67F" w14:textId="5D4842E9" w:rsidR="00AA1202" w:rsidRPr="00612D5D" w:rsidRDefault="00AA1202" w:rsidP="00AA1202">
            <w:pPr>
              <w:rPr>
                <w:sz w:val="20"/>
                <w:szCs w:val="20"/>
              </w:rPr>
            </w:pPr>
          </w:p>
          <w:p w14:paraId="1F5E7FCA" w14:textId="77777777" w:rsidR="00AA1202" w:rsidRPr="003B7BCE" w:rsidRDefault="00AA1202" w:rsidP="00533F0B"/>
        </w:tc>
      </w:tr>
      <w:tr w:rsidR="00AA1202" w14:paraId="1B4DC739" w14:textId="77777777" w:rsidTr="00100D9E">
        <w:trPr>
          <w:trHeight w:val="423"/>
        </w:trPr>
        <w:tc>
          <w:tcPr>
            <w:tcW w:w="1890" w:type="dxa"/>
          </w:tcPr>
          <w:p w14:paraId="01355119" w14:textId="77777777" w:rsidR="00AA1202" w:rsidRPr="00CB1046" w:rsidRDefault="00AA1202" w:rsidP="00AA1202"/>
        </w:tc>
        <w:tc>
          <w:tcPr>
            <w:tcW w:w="360" w:type="dxa"/>
          </w:tcPr>
          <w:p w14:paraId="7574D644" w14:textId="77777777" w:rsidR="00AA1202" w:rsidRPr="00B10F35" w:rsidRDefault="00AA1202" w:rsidP="00EA2C19"/>
        </w:tc>
        <w:tc>
          <w:tcPr>
            <w:tcW w:w="1710" w:type="dxa"/>
          </w:tcPr>
          <w:p w14:paraId="1E4CD2A9" w14:textId="1AAD1D2E" w:rsidR="00AA1202" w:rsidRPr="00FE0E52" w:rsidRDefault="007132AD" w:rsidP="00EA2C19">
            <w:r>
              <w:t xml:space="preserve"> 202</w:t>
            </w:r>
            <w:r w:rsidR="00E30723">
              <w:t>3</w:t>
            </w:r>
          </w:p>
        </w:tc>
        <w:tc>
          <w:tcPr>
            <w:tcW w:w="5390" w:type="dxa"/>
          </w:tcPr>
          <w:p w14:paraId="043A6840" w14:textId="1A9B3E3F" w:rsidR="00AA1202" w:rsidRPr="003B19FB" w:rsidRDefault="007920E5" w:rsidP="00AA1202">
            <w:pPr>
              <w:pStyle w:val="Heading2"/>
            </w:pPr>
            <w:r>
              <w:t xml:space="preserve">Certificate of </w:t>
            </w:r>
            <w:r w:rsidR="00F13D49">
              <w:t>completion</w:t>
            </w:r>
            <w:r w:rsidR="000439D7">
              <w:t xml:space="preserve"> from </w:t>
            </w:r>
            <w:proofErr w:type="spellStart"/>
            <w:r w:rsidR="000439D7">
              <w:t>Devtown</w:t>
            </w:r>
            <w:proofErr w:type="spellEnd"/>
          </w:p>
          <w:p w14:paraId="7DBAD67F" w14:textId="76B58257" w:rsidR="00612D5D" w:rsidRDefault="007920E5" w:rsidP="00612D5D">
            <w:pPr>
              <w:pStyle w:val="Heading3"/>
            </w:pPr>
            <w:r>
              <w:t xml:space="preserve">Having successfully completed an Instagram clone using </w:t>
            </w:r>
            <w:r w:rsidR="00612D5D">
              <w:t xml:space="preserve">    </w:t>
            </w:r>
            <w:r>
              <w:t xml:space="preserve">HTML, </w:t>
            </w:r>
          </w:p>
          <w:p w14:paraId="4FBE2455" w14:textId="4F57FE12" w:rsidR="00AA1202" w:rsidRDefault="007920E5" w:rsidP="00612D5D">
            <w:pPr>
              <w:pStyle w:val="Heading3"/>
            </w:pPr>
            <w:r>
              <w:t>CSS &amp; JavaScript.</w:t>
            </w:r>
          </w:p>
          <w:p w14:paraId="54232EF4" w14:textId="7158939F" w:rsidR="00612D5D" w:rsidRPr="00591FAA" w:rsidRDefault="00612D5D" w:rsidP="00612D5D">
            <w:pPr>
              <w:pStyle w:val="Heading3"/>
              <w:rPr>
                <w:rFonts w:ascii="Times New Roman" w:eastAsia="Arial" w:hAnsi="Times New Roman"/>
              </w:rPr>
            </w:pPr>
            <w:r>
              <w:t xml:space="preserve"> </w:t>
            </w:r>
            <w:r w:rsidRPr="00884C83">
              <w:rPr>
                <w:rFonts w:eastAsia="Arial"/>
              </w:rPr>
              <w:t xml:space="preserve">TypeScript, </w:t>
            </w:r>
          </w:p>
          <w:p w14:paraId="23CCE35E" w14:textId="77777777" w:rsidR="00612D5D" w:rsidRPr="00DF0F4A" w:rsidRDefault="00612D5D" w:rsidP="00612D5D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Tailwind CSS, </w:t>
            </w:r>
          </w:p>
          <w:p w14:paraId="185EB234" w14:textId="787DC1FC" w:rsidR="00612D5D" w:rsidRDefault="00612D5D" w:rsidP="00612D5D">
            <w:pPr>
              <w:pStyle w:val="Heading3"/>
            </w:pPr>
            <w:r>
              <w:t>Flutter</w:t>
            </w:r>
          </w:p>
          <w:p w14:paraId="196AA47C" w14:textId="3DAE2775" w:rsidR="006003D4" w:rsidRDefault="006003D4" w:rsidP="006003D4">
            <w:pPr>
              <w:pStyle w:val="Heading3"/>
            </w:pPr>
            <w:r>
              <w:t>REST APIs</w:t>
            </w:r>
          </w:p>
          <w:p w14:paraId="0DDEA12F" w14:textId="6BA4E2EC" w:rsidR="006003D4" w:rsidRPr="006003D4" w:rsidRDefault="006003D4" w:rsidP="006003D4">
            <w:pPr>
              <w:pStyle w:val="Heading3"/>
            </w:pPr>
            <w:r>
              <w:t>SOAP</w:t>
            </w:r>
          </w:p>
          <w:p w14:paraId="46252B79" w14:textId="77777777" w:rsidR="00612D5D" w:rsidRPr="003B19FB" w:rsidRDefault="00612D5D" w:rsidP="00AA1202"/>
          <w:p w14:paraId="4C84BCDA" w14:textId="77777777" w:rsidR="00AA1202" w:rsidRPr="003B7BCE" w:rsidRDefault="00AA1202" w:rsidP="00533F0B"/>
        </w:tc>
      </w:tr>
      <w:tr w:rsidR="00AA1202" w14:paraId="2A9AED6C" w14:textId="77777777" w:rsidTr="00100D9E">
        <w:trPr>
          <w:trHeight w:val="675"/>
        </w:trPr>
        <w:tc>
          <w:tcPr>
            <w:tcW w:w="1890" w:type="dxa"/>
          </w:tcPr>
          <w:p w14:paraId="11E088E3" w14:textId="77777777" w:rsidR="00AA1202" w:rsidRPr="00CB1046" w:rsidRDefault="00AA1202" w:rsidP="00AA1202"/>
        </w:tc>
        <w:tc>
          <w:tcPr>
            <w:tcW w:w="360" w:type="dxa"/>
          </w:tcPr>
          <w:p w14:paraId="6DF02243" w14:textId="77777777" w:rsidR="00AA1202" w:rsidRPr="00B10F35" w:rsidRDefault="00AA1202" w:rsidP="00EA2C19"/>
        </w:tc>
        <w:tc>
          <w:tcPr>
            <w:tcW w:w="1710" w:type="dxa"/>
            <w:tcBorders>
              <w:bottom w:val="single" w:sz="4" w:space="0" w:color="auto"/>
            </w:tcBorders>
          </w:tcPr>
          <w:p w14:paraId="305F4E37" w14:textId="431DF2C3" w:rsidR="00AA1202" w:rsidRPr="00FE0E52" w:rsidRDefault="007920E5" w:rsidP="00EA2C19">
            <w:r>
              <w:t>Jan 20</w:t>
            </w:r>
            <w:r w:rsidR="00F13D49">
              <w:t>23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534860C8" w14:textId="08AA8B60" w:rsidR="00AA1202" w:rsidRPr="003B19FB" w:rsidRDefault="007920E5" w:rsidP="003A116D">
            <w:pPr>
              <w:pStyle w:val="Heading2"/>
            </w:pPr>
            <w:r>
              <w:t>Certificate of Completion</w:t>
            </w:r>
            <w:r w:rsidR="000439D7">
              <w:t xml:space="preserve"> from </w:t>
            </w:r>
            <w:proofErr w:type="spellStart"/>
            <w:r w:rsidR="000439D7">
              <w:t>Mem</w:t>
            </w:r>
            <w:r w:rsidR="00356F22">
              <w:t>oi</w:t>
            </w:r>
            <w:proofErr w:type="spellEnd"/>
            <w:r w:rsidR="000439D7">
              <w:t xml:space="preserve"> Africa</w:t>
            </w:r>
          </w:p>
          <w:p w14:paraId="1AB5B977" w14:textId="031E30D0" w:rsidR="00AA1202" w:rsidRDefault="007920E5" w:rsidP="00AA1202">
            <w:r>
              <w:t>For successfully completing a course in blockchain</w:t>
            </w:r>
          </w:p>
          <w:p w14:paraId="1388929C" w14:textId="77777777" w:rsidR="00D879CE" w:rsidRDefault="00D879CE" w:rsidP="00AA1202"/>
          <w:p w14:paraId="6A558789" w14:textId="77777777" w:rsidR="00D879CE" w:rsidRDefault="00D879CE" w:rsidP="00AA1202"/>
          <w:p w14:paraId="47AA1541" w14:textId="77777777" w:rsidR="00D879CE" w:rsidRDefault="00D879CE" w:rsidP="00AA1202"/>
          <w:p w14:paraId="4898D7C8" w14:textId="77777777" w:rsidR="003A116D" w:rsidRPr="003B7BCE" w:rsidRDefault="003A116D" w:rsidP="00AA1202"/>
        </w:tc>
      </w:tr>
    </w:tbl>
    <w:p w14:paraId="149312F1" w14:textId="77777777" w:rsidR="00316B56" w:rsidRPr="005718A0" w:rsidRDefault="00316B56" w:rsidP="001D429D"/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345"/>
        <w:gridCol w:w="7450"/>
      </w:tblGrid>
      <w:tr w:rsidR="00410D83" w:rsidRPr="00884C83" w14:paraId="51D1A97E" w14:textId="77777777" w:rsidTr="00B33787">
        <w:tc>
          <w:tcPr>
            <w:tcW w:w="1560" w:type="dxa"/>
          </w:tcPr>
          <w:p w14:paraId="694A5EB2" w14:textId="15CE0A37" w:rsidR="00410D83" w:rsidRDefault="00884C83" w:rsidP="003A116D">
            <w:pPr>
              <w:pStyle w:val="Heading1"/>
            </w:pPr>
            <w:r w:rsidRPr="00624942">
              <w:rPr>
                <w:color w:val="00B0F0"/>
              </w:rPr>
              <w:lastRenderedPageBreak/>
              <w:t>Skills</w:t>
            </w:r>
          </w:p>
        </w:tc>
        <w:tc>
          <w:tcPr>
            <w:tcW w:w="345" w:type="dxa"/>
          </w:tcPr>
          <w:p w14:paraId="651FC6E0" w14:textId="77777777" w:rsidR="00410D83" w:rsidRDefault="00410D83" w:rsidP="000169F1"/>
        </w:tc>
        <w:tc>
          <w:tcPr>
            <w:tcW w:w="7450" w:type="dxa"/>
          </w:tcPr>
          <w:p w14:paraId="3F844445" w14:textId="17CD264B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884C83">
              <w:rPr>
                <w:rFonts w:eastAsia="Arial"/>
                <w:sz w:val="20"/>
                <w:szCs w:val="20"/>
              </w:rPr>
              <w:t xml:space="preserve">Vast knowledge of developing and implementing software products based on client’s needs. </w:t>
            </w:r>
          </w:p>
          <w:p w14:paraId="503BE069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rFonts w:eastAsia="Arial"/>
                <w:sz w:val="20"/>
                <w:szCs w:val="20"/>
              </w:rPr>
              <w:t>Experience in handling popular developmental software such as Laravel, PHP, AJAX, jQuery, HTML5, CSS, React, React Native, MySQL, XML, SOAP, JSON, JAVA, Python, C#, C++, C, LESS, SASS, Tailwind CSS, CSS3, Android, Socket.io, Flutter, Redux, NEXTJS, VUEJS, NODEJS, and JavaScript etc.</w:t>
            </w:r>
          </w:p>
          <w:p w14:paraId="241CF1B7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Selenium Tests Automation</w:t>
            </w:r>
          </w:p>
          <w:p w14:paraId="0571BD98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Jenkins</w:t>
            </w:r>
          </w:p>
          <w:p w14:paraId="778327F6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Git Version Control on GitHub, Bitbucket and GitLab.</w:t>
            </w:r>
          </w:p>
          <w:p w14:paraId="7DA10DF6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rFonts w:eastAsia="Arial"/>
                <w:sz w:val="20"/>
                <w:szCs w:val="20"/>
              </w:rPr>
              <w:t xml:space="preserve">Good knowledge in DevOps and application development. </w:t>
            </w:r>
          </w:p>
          <w:p w14:paraId="26A1917A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rFonts w:eastAsia="Arial"/>
                <w:sz w:val="20"/>
                <w:szCs w:val="20"/>
              </w:rPr>
              <w:t xml:space="preserve">Experienced in working on Unix systems and developing databases. </w:t>
            </w:r>
          </w:p>
          <w:p w14:paraId="1F56B995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rFonts w:eastAsia="Arial"/>
                <w:sz w:val="20"/>
                <w:szCs w:val="20"/>
              </w:rPr>
              <w:t xml:space="preserve">Excellent in troubleshooting skills with an ability to engineer well researched, responsive solutions after analyzing codes. </w:t>
            </w:r>
          </w:p>
          <w:p w14:paraId="5D1A4ED0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DevOps Methodologies</w:t>
            </w:r>
          </w:p>
          <w:p w14:paraId="554E588E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API Development and Integration</w:t>
            </w:r>
          </w:p>
          <w:p w14:paraId="39A81501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rFonts w:eastAsia="Arial"/>
                <w:sz w:val="20"/>
                <w:szCs w:val="20"/>
              </w:rPr>
              <w:t>Having knowledge of processes and tools to design state of the art software solutions.</w:t>
            </w:r>
          </w:p>
          <w:p w14:paraId="003AA3E7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Ability to deliver on multiple competing priorities with little supervision</w:t>
            </w:r>
          </w:p>
          <w:p w14:paraId="64AE94E8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Experience building large scale, customer-centric software applications</w:t>
            </w:r>
          </w:p>
          <w:p w14:paraId="189366C5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Understanding of large codebases, APIs, and third-party libraries</w:t>
            </w:r>
          </w:p>
          <w:p w14:paraId="69DA574D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Database Management (Structured and Unstructured)</w:t>
            </w:r>
          </w:p>
          <w:p w14:paraId="7854069A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Knowledge of Scrum/Agile development methodologies</w:t>
            </w:r>
          </w:p>
          <w:p w14:paraId="4A8E35C9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Proficient in designing scalable databases or datastores using MySQL or similar SQL technology</w:t>
            </w:r>
          </w:p>
          <w:p w14:paraId="4CB232F7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Linux Administration</w:t>
            </w:r>
          </w:p>
          <w:p w14:paraId="6B5A0A7D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Analytical Thinking and Problem-Solving</w:t>
            </w:r>
          </w:p>
          <w:p w14:paraId="785158AA" w14:textId="77777777" w:rsidR="00884C83" w:rsidRPr="00884C83" w:rsidRDefault="00884C83" w:rsidP="00884C83">
            <w:pPr>
              <w:numPr>
                <w:ilvl w:val="0"/>
                <w:numId w:val="50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884C83">
              <w:rPr>
                <w:sz w:val="20"/>
                <w:szCs w:val="20"/>
              </w:rPr>
              <w:t>Experience working with ReactJS, Docker, Git, NPM, etc.</w:t>
            </w:r>
          </w:p>
          <w:p w14:paraId="0F1D7504" w14:textId="7A974208" w:rsidR="00410D83" w:rsidRPr="00884C83" w:rsidRDefault="00410D83" w:rsidP="000F4523">
            <w:pPr>
              <w:rPr>
                <w:sz w:val="20"/>
                <w:szCs w:val="20"/>
              </w:rPr>
            </w:pPr>
          </w:p>
          <w:p w14:paraId="781ED4AB" w14:textId="77777777" w:rsidR="00410D83" w:rsidRPr="00884C83" w:rsidRDefault="00410D83" w:rsidP="000169F1">
            <w:pPr>
              <w:rPr>
                <w:sz w:val="20"/>
                <w:szCs w:val="20"/>
              </w:rPr>
            </w:pPr>
          </w:p>
        </w:tc>
      </w:tr>
    </w:tbl>
    <w:p w14:paraId="3F4CC93D" w14:textId="77777777" w:rsidR="00A90527" w:rsidRPr="005718A0" w:rsidRDefault="00A90527" w:rsidP="00E90499"/>
    <w:tbl>
      <w:tblPr>
        <w:tblW w:w="935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275"/>
        <w:gridCol w:w="433"/>
        <w:gridCol w:w="1276"/>
        <w:gridCol w:w="5813"/>
      </w:tblGrid>
      <w:tr w:rsidR="00E90499" w14:paraId="74A6971D" w14:textId="77777777" w:rsidTr="00B33787">
        <w:trPr>
          <w:trHeight w:val="3900"/>
        </w:trPr>
        <w:tc>
          <w:tcPr>
            <w:tcW w:w="1560" w:type="dxa"/>
          </w:tcPr>
          <w:p w14:paraId="75CB5A1B" w14:textId="77777777" w:rsidR="00303AE3" w:rsidRPr="00624942" w:rsidRDefault="00884C83" w:rsidP="002C44FA">
            <w:pPr>
              <w:pStyle w:val="Heading1"/>
              <w:rPr>
                <w:color w:val="00B0F0"/>
              </w:rPr>
            </w:pPr>
            <w:r w:rsidRPr="00624942">
              <w:rPr>
                <w:color w:val="00B0F0"/>
              </w:rPr>
              <w:lastRenderedPageBreak/>
              <w:t xml:space="preserve">Technical </w:t>
            </w:r>
          </w:p>
          <w:p w14:paraId="05866F16" w14:textId="632DF98C" w:rsidR="00E90499" w:rsidRDefault="00884C83" w:rsidP="002C44FA">
            <w:pPr>
              <w:pStyle w:val="Heading1"/>
            </w:pPr>
            <w:r w:rsidRPr="00624942">
              <w:rPr>
                <w:color w:val="00B0F0"/>
              </w:rPr>
              <w:t>skills</w:t>
            </w:r>
          </w:p>
        </w:tc>
        <w:tc>
          <w:tcPr>
            <w:tcW w:w="275" w:type="dxa"/>
          </w:tcPr>
          <w:p w14:paraId="11604C41" w14:textId="77777777" w:rsidR="00E90499" w:rsidRPr="00884C83" w:rsidRDefault="00E90499" w:rsidP="000160CF">
            <w:pPr>
              <w:rPr>
                <w:sz w:val="20"/>
                <w:szCs w:val="20"/>
              </w:rPr>
            </w:pPr>
          </w:p>
        </w:tc>
        <w:tc>
          <w:tcPr>
            <w:tcW w:w="7522" w:type="dxa"/>
            <w:gridSpan w:val="3"/>
          </w:tcPr>
          <w:p w14:paraId="05EFE3AC" w14:textId="6F4A8EC4" w:rsidR="00624942" w:rsidRPr="00624942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Laravel, </w:t>
            </w:r>
            <w:r w:rsidR="00844A62">
              <w:rPr>
                <w:rFonts w:eastAsia="Arial"/>
              </w:rPr>
              <w:t xml:space="preserve">                                                   </w:t>
            </w:r>
          </w:p>
          <w:p w14:paraId="51CF3F7C" w14:textId="77777777" w:rsidR="00624942" w:rsidRPr="00624942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PHP, </w:t>
            </w:r>
          </w:p>
          <w:p w14:paraId="5CE191E1" w14:textId="5FD5893B" w:rsidR="00624942" w:rsidRPr="00624942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CodeIgniter, </w:t>
            </w:r>
            <w:r w:rsidR="00844A62">
              <w:rPr>
                <w:rFonts w:eastAsia="Arial"/>
              </w:rPr>
              <w:t xml:space="preserve">                                     </w:t>
            </w:r>
          </w:p>
          <w:p w14:paraId="0A1475EC" w14:textId="77777777" w:rsidR="00624942" w:rsidRPr="00624942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JavaScript, </w:t>
            </w:r>
          </w:p>
          <w:p w14:paraId="6E11ACD2" w14:textId="77777777" w:rsidR="00624942" w:rsidRPr="00624942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MySQL, </w:t>
            </w:r>
          </w:p>
          <w:p w14:paraId="639FB76F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Java, </w:t>
            </w:r>
          </w:p>
          <w:p w14:paraId="058CA011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HTML5, </w:t>
            </w:r>
          </w:p>
          <w:p w14:paraId="3E2C4283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XML, </w:t>
            </w:r>
          </w:p>
          <w:p w14:paraId="04918408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REST APIs, </w:t>
            </w:r>
          </w:p>
          <w:p w14:paraId="01092761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SOAP, </w:t>
            </w:r>
          </w:p>
          <w:p w14:paraId="2A8AE22C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Eclipse, </w:t>
            </w:r>
          </w:p>
          <w:p w14:paraId="5EF3F156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Visual Studio, </w:t>
            </w:r>
          </w:p>
          <w:p w14:paraId="3C4E6965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MS SQL Server, </w:t>
            </w:r>
          </w:p>
          <w:p w14:paraId="2E7E9EF4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C, </w:t>
            </w:r>
          </w:p>
          <w:p w14:paraId="2C161BF1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React, </w:t>
            </w:r>
          </w:p>
          <w:p w14:paraId="5030D1AB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NPM, </w:t>
            </w:r>
          </w:p>
          <w:p w14:paraId="21073768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React Native, </w:t>
            </w:r>
          </w:p>
          <w:p w14:paraId="76AB7947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GIT, </w:t>
            </w:r>
          </w:p>
          <w:p w14:paraId="7FDE4CCC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WordPress, </w:t>
            </w:r>
          </w:p>
          <w:p w14:paraId="2644C728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Joomla, </w:t>
            </w:r>
          </w:p>
          <w:p w14:paraId="07E37137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 xml:space="preserve">WIX, </w:t>
            </w:r>
          </w:p>
          <w:p w14:paraId="78610198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 xml:space="preserve">Shopify, </w:t>
            </w:r>
          </w:p>
          <w:p w14:paraId="288729CE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proofErr w:type="spellStart"/>
            <w:r w:rsidRPr="00884C83">
              <w:t>Prestashop</w:t>
            </w:r>
            <w:proofErr w:type="spellEnd"/>
            <w:r w:rsidRPr="00884C83">
              <w:rPr>
                <w:rFonts w:eastAsia="Arial"/>
              </w:rPr>
              <w:t xml:space="preserve">, </w:t>
            </w:r>
          </w:p>
          <w:p w14:paraId="29C56722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Flutter, </w:t>
            </w:r>
          </w:p>
          <w:p w14:paraId="7AA26896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Android Studio, </w:t>
            </w:r>
          </w:p>
          <w:p w14:paraId="7FC0C308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Linux, </w:t>
            </w:r>
          </w:p>
          <w:p w14:paraId="24585A4D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 xml:space="preserve">Docker, </w:t>
            </w:r>
          </w:p>
          <w:p w14:paraId="7709F217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 xml:space="preserve">SQLite, </w:t>
            </w:r>
          </w:p>
          <w:p w14:paraId="3DE2674D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 xml:space="preserve">Jira, </w:t>
            </w:r>
          </w:p>
          <w:p w14:paraId="24C1D32E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 xml:space="preserve">New Relic, </w:t>
            </w:r>
          </w:p>
          <w:p w14:paraId="3EB76394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 xml:space="preserve">AJAX, </w:t>
            </w:r>
          </w:p>
          <w:p w14:paraId="2ABE9DAE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 xml:space="preserve">jQuery, </w:t>
            </w:r>
          </w:p>
          <w:p w14:paraId="26E87C77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 xml:space="preserve">Socket.io, </w:t>
            </w:r>
          </w:p>
          <w:p w14:paraId="32CC66AF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t>DevOps</w:t>
            </w:r>
            <w:r w:rsidRPr="00884C83">
              <w:rPr>
                <w:rFonts w:eastAsia="Arial"/>
              </w:rPr>
              <w:t xml:space="preserve">, </w:t>
            </w:r>
          </w:p>
          <w:p w14:paraId="276F4241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Adobe Suite, </w:t>
            </w:r>
          </w:p>
          <w:p w14:paraId="200957E8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CPANEL, </w:t>
            </w:r>
          </w:p>
          <w:p w14:paraId="00F23C7E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proofErr w:type="spellStart"/>
            <w:r w:rsidRPr="00884C83">
              <w:rPr>
                <w:rFonts w:eastAsia="Arial"/>
              </w:rPr>
              <w:t>Webmin</w:t>
            </w:r>
            <w:proofErr w:type="spellEnd"/>
            <w:r w:rsidRPr="00884C83">
              <w:rPr>
                <w:rFonts w:eastAsia="Arial"/>
              </w:rPr>
              <w:t xml:space="preserve">, </w:t>
            </w:r>
          </w:p>
          <w:p w14:paraId="7CA97740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VPS, </w:t>
            </w:r>
          </w:p>
          <w:p w14:paraId="11D1F2E5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TypeScript, </w:t>
            </w:r>
          </w:p>
          <w:p w14:paraId="0430E6D2" w14:textId="77777777" w:rsidR="00591FAA" w:rsidRPr="00591FA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Bootstrap, </w:t>
            </w:r>
          </w:p>
          <w:p w14:paraId="4EC7184E" w14:textId="77777777" w:rsidR="00DF0F4A" w:rsidRPr="00DF0F4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Tailwind CSS, </w:t>
            </w:r>
          </w:p>
          <w:p w14:paraId="5843F5D8" w14:textId="77777777" w:rsidR="00DF0F4A" w:rsidRPr="00DF0F4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Material UI, </w:t>
            </w:r>
          </w:p>
          <w:p w14:paraId="76658E1C" w14:textId="77777777" w:rsidR="00DF0F4A" w:rsidRPr="00DF0F4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proofErr w:type="spellStart"/>
            <w:r w:rsidRPr="00884C83">
              <w:rPr>
                <w:rFonts w:eastAsia="Arial"/>
              </w:rPr>
              <w:t>PHPStorm</w:t>
            </w:r>
            <w:proofErr w:type="spellEnd"/>
            <w:r w:rsidRPr="00884C83">
              <w:rPr>
                <w:rFonts w:eastAsia="Arial"/>
              </w:rPr>
              <w:t xml:space="preserve">, </w:t>
            </w:r>
          </w:p>
          <w:p w14:paraId="5B650A25" w14:textId="77777777" w:rsidR="00DF0F4A" w:rsidRPr="00DF0F4A" w:rsidRDefault="00884C83" w:rsidP="00624942">
            <w:pPr>
              <w:pStyle w:val="Heading3"/>
              <w:rPr>
                <w:rFonts w:ascii="Times New Roman" w:eastAsia="Arial" w:hAnsi="Times New Roman"/>
              </w:rPr>
            </w:pPr>
            <w:r w:rsidRPr="00884C83">
              <w:rPr>
                <w:rFonts w:eastAsia="Arial"/>
              </w:rPr>
              <w:t xml:space="preserve">SEO, </w:t>
            </w:r>
          </w:p>
          <w:p w14:paraId="7DD5CE2E" w14:textId="1BE5AA05" w:rsidR="00DF0F4A" w:rsidRPr="00362720" w:rsidRDefault="00884C83" w:rsidP="00362720">
            <w:pPr>
              <w:pStyle w:val="Heading3"/>
              <w:rPr>
                <w:rFonts w:ascii="Times New Roman" w:eastAsia="Arial" w:hAnsi="Times New Roman"/>
              </w:rPr>
            </w:pPr>
            <w:proofErr w:type="spellStart"/>
            <w:r w:rsidRPr="00884C83">
              <w:rPr>
                <w:rFonts w:eastAsia="Arial"/>
              </w:rPr>
              <w:t>GraphQL</w:t>
            </w:r>
            <w:proofErr w:type="spellEnd"/>
            <w:r w:rsidRPr="00884C83">
              <w:rPr>
                <w:rFonts w:eastAsia="Arial"/>
              </w:rPr>
              <w:t xml:space="preserve"> APIs</w:t>
            </w:r>
          </w:p>
          <w:p w14:paraId="365A0200" w14:textId="2EC3DBB7" w:rsidR="00E90499" w:rsidRPr="00884C83" w:rsidRDefault="00E90499" w:rsidP="000160CF">
            <w:pPr>
              <w:rPr>
                <w:sz w:val="20"/>
                <w:szCs w:val="20"/>
              </w:rPr>
            </w:pPr>
          </w:p>
          <w:p w14:paraId="360B902B" w14:textId="77777777" w:rsidR="00503E36" w:rsidRPr="00884C83" w:rsidRDefault="00503E36" w:rsidP="00DF0F4A">
            <w:pPr>
              <w:rPr>
                <w:sz w:val="20"/>
                <w:szCs w:val="20"/>
              </w:rPr>
            </w:pPr>
          </w:p>
        </w:tc>
      </w:tr>
      <w:tr w:rsidR="00306AAD" w14:paraId="5347F980" w14:textId="77777777" w:rsidTr="00E6544A">
        <w:tc>
          <w:tcPr>
            <w:tcW w:w="1560" w:type="dxa"/>
          </w:tcPr>
          <w:p w14:paraId="5BDD6CEA" w14:textId="343E18E7" w:rsidR="002E1489" w:rsidRPr="00624942" w:rsidRDefault="002E1489" w:rsidP="000160CF">
            <w:pPr>
              <w:rPr>
                <w:b/>
                <w:bCs/>
                <w:color w:val="00B0F0"/>
                <w:sz w:val="24"/>
                <w:u w:val="single"/>
              </w:rPr>
            </w:pPr>
            <w:r w:rsidRPr="00624942">
              <w:rPr>
                <w:b/>
                <w:bCs/>
                <w:color w:val="00B0F0"/>
                <w:sz w:val="24"/>
                <w:u w:val="single"/>
              </w:rPr>
              <w:lastRenderedPageBreak/>
              <w:t xml:space="preserve">Professional </w:t>
            </w:r>
          </w:p>
          <w:p w14:paraId="457AE291" w14:textId="1E12D3A5" w:rsidR="00306AAD" w:rsidRPr="002E1489" w:rsidRDefault="002E1489" w:rsidP="000160CF">
            <w:pPr>
              <w:rPr>
                <w:sz w:val="24"/>
              </w:rPr>
            </w:pPr>
            <w:r w:rsidRPr="002E1489">
              <w:rPr>
                <w:b/>
                <w:bCs/>
                <w:sz w:val="24"/>
                <w:u w:val="single"/>
              </w:rPr>
              <w:t xml:space="preserve">    </w:t>
            </w:r>
            <w:r w:rsidRPr="00624942">
              <w:rPr>
                <w:b/>
                <w:bCs/>
                <w:color w:val="00B0F0"/>
                <w:sz w:val="24"/>
                <w:u w:val="single"/>
              </w:rPr>
              <w:t>Experience</w:t>
            </w:r>
          </w:p>
        </w:tc>
        <w:tc>
          <w:tcPr>
            <w:tcW w:w="708" w:type="dxa"/>
            <w:gridSpan w:val="2"/>
          </w:tcPr>
          <w:p w14:paraId="78238E7E" w14:textId="77777777" w:rsidR="00306AAD" w:rsidRDefault="00306AAD" w:rsidP="000160CF"/>
          <w:p w14:paraId="34AE9D6F" w14:textId="77777777" w:rsidR="00D879CE" w:rsidRDefault="00D879CE" w:rsidP="000160CF"/>
          <w:p w14:paraId="1652B39D" w14:textId="77777777" w:rsidR="00D879CE" w:rsidRPr="00A77208" w:rsidRDefault="00D879CE" w:rsidP="000160CF"/>
        </w:tc>
        <w:tc>
          <w:tcPr>
            <w:tcW w:w="1276" w:type="dxa"/>
          </w:tcPr>
          <w:p w14:paraId="3D36A4D2" w14:textId="1703556D" w:rsidR="00D879CE" w:rsidRDefault="00D879CE" w:rsidP="00F80170"/>
          <w:p w14:paraId="3730E27D" w14:textId="77777777" w:rsidR="00D879CE" w:rsidRDefault="00D879CE" w:rsidP="00F80170"/>
          <w:p w14:paraId="2DAA15CA" w14:textId="77777777" w:rsidR="00D879CE" w:rsidRDefault="00D879CE" w:rsidP="00F80170"/>
          <w:p w14:paraId="51553188" w14:textId="77777777" w:rsidR="00D879CE" w:rsidRDefault="00D879CE" w:rsidP="00F80170"/>
          <w:p w14:paraId="344EB252" w14:textId="77777777" w:rsidR="00D879CE" w:rsidRDefault="00D879CE" w:rsidP="00F80170"/>
          <w:p w14:paraId="246AD0AB" w14:textId="77777777" w:rsidR="00D879CE" w:rsidRDefault="00D879CE" w:rsidP="00F80170"/>
          <w:p w14:paraId="662F0784" w14:textId="23B94AB1" w:rsidR="00306AAD" w:rsidRDefault="00503E36" w:rsidP="00F80170">
            <w:r>
              <w:t>202</w:t>
            </w:r>
            <w:r w:rsidR="00DC36F7">
              <w:t>3</w:t>
            </w:r>
          </w:p>
          <w:p w14:paraId="7D6A323B" w14:textId="77777777" w:rsidR="00DC36F7" w:rsidRDefault="00DC36F7" w:rsidP="00F80170"/>
          <w:p w14:paraId="5A10A100" w14:textId="77777777" w:rsidR="00DC36F7" w:rsidRDefault="00DC36F7" w:rsidP="00F80170"/>
          <w:p w14:paraId="78B09175" w14:textId="77777777" w:rsidR="00DC36F7" w:rsidRDefault="00DC36F7" w:rsidP="00F80170"/>
          <w:p w14:paraId="49607B09" w14:textId="77777777" w:rsidR="00DC36F7" w:rsidRDefault="00DC36F7" w:rsidP="00F80170"/>
          <w:p w14:paraId="28D96CA5" w14:textId="77777777" w:rsidR="00DC36F7" w:rsidRDefault="00DC36F7" w:rsidP="00F80170"/>
          <w:p w14:paraId="355D311E" w14:textId="77777777" w:rsidR="00DC36F7" w:rsidRDefault="00DC36F7" w:rsidP="00F80170"/>
          <w:p w14:paraId="428E9B7C" w14:textId="77777777" w:rsidR="00DC36F7" w:rsidRDefault="00DC36F7" w:rsidP="00F80170"/>
          <w:p w14:paraId="4D7A347A" w14:textId="77777777" w:rsidR="00DC36F7" w:rsidRDefault="00DC36F7" w:rsidP="00F80170"/>
          <w:p w14:paraId="6C217772" w14:textId="77777777" w:rsidR="00DC36F7" w:rsidRDefault="00DC36F7" w:rsidP="00F80170"/>
          <w:p w14:paraId="4E6EA4DF" w14:textId="77777777" w:rsidR="00DC36F7" w:rsidRDefault="00DC36F7" w:rsidP="00F80170"/>
          <w:p w14:paraId="7A460682" w14:textId="77777777" w:rsidR="00DC36F7" w:rsidRDefault="00DC36F7" w:rsidP="00F80170"/>
          <w:p w14:paraId="75F38E5D" w14:textId="77777777" w:rsidR="00DC36F7" w:rsidRDefault="00DC36F7" w:rsidP="00F80170"/>
          <w:p w14:paraId="4E55B163" w14:textId="77777777" w:rsidR="00DC36F7" w:rsidRDefault="00DC36F7" w:rsidP="00F80170"/>
          <w:p w14:paraId="624EF1D8" w14:textId="77777777" w:rsidR="00DC36F7" w:rsidRDefault="00DC36F7" w:rsidP="00F80170"/>
          <w:p w14:paraId="7BD76A2A" w14:textId="77777777" w:rsidR="00DC36F7" w:rsidRDefault="00DC36F7" w:rsidP="00F80170"/>
          <w:p w14:paraId="2862284E" w14:textId="77777777" w:rsidR="00DC36F7" w:rsidRDefault="00DC36F7" w:rsidP="00F80170"/>
          <w:p w14:paraId="1924DBC7" w14:textId="77777777" w:rsidR="00DC36F7" w:rsidRDefault="00DC36F7" w:rsidP="00F80170"/>
          <w:p w14:paraId="221EF98F" w14:textId="77777777" w:rsidR="00DC36F7" w:rsidRDefault="00DC36F7" w:rsidP="00F80170"/>
          <w:p w14:paraId="79F69E15" w14:textId="77777777" w:rsidR="00DC36F7" w:rsidRDefault="00DC36F7" w:rsidP="00F80170"/>
          <w:p w14:paraId="0997412C" w14:textId="77777777" w:rsidR="00DC36F7" w:rsidRDefault="00DC36F7" w:rsidP="00F80170"/>
          <w:p w14:paraId="7EF67490" w14:textId="77777777" w:rsidR="00DC36F7" w:rsidRDefault="00DC36F7" w:rsidP="00F80170"/>
          <w:p w14:paraId="47ADD30C" w14:textId="77777777" w:rsidR="00DC36F7" w:rsidRDefault="00DC36F7" w:rsidP="00F80170"/>
          <w:p w14:paraId="264683F3" w14:textId="77777777" w:rsidR="00DC36F7" w:rsidRDefault="00DC36F7" w:rsidP="00F80170"/>
          <w:p w14:paraId="2317B71C" w14:textId="77777777" w:rsidR="00DC36F7" w:rsidRDefault="00DC36F7" w:rsidP="00F80170"/>
          <w:p w14:paraId="0E19EE49" w14:textId="77777777" w:rsidR="00DC36F7" w:rsidRDefault="00DC36F7" w:rsidP="00F80170"/>
          <w:p w14:paraId="400146CE" w14:textId="77777777" w:rsidR="00DC36F7" w:rsidRDefault="00DC36F7" w:rsidP="00F80170"/>
          <w:p w14:paraId="64BB78DC" w14:textId="77777777" w:rsidR="00DC36F7" w:rsidRDefault="00DC36F7" w:rsidP="00F80170"/>
          <w:p w14:paraId="5269C3CC" w14:textId="77777777" w:rsidR="00DC36F7" w:rsidRDefault="00DC36F7" w:rsidP="00F80170"/>
          <w:p w14:paraId="36C288F2" w14:textId="77777777" w:rsidR="00DC36F7" w:rsidRDefault="00DC36F7" w:rsidP="00F80170"/>
          <w:p w14:paraId="592F68E8" w14:textId="77777777" w:rsidR="00DC36F7" w:rsidRDefault="00DC36F7" w:rsidP="00F80170"/>
          <w:p w14:paraId="2EC6576A" w14:textId="77777777" w:rsidR="00DC36F7" w:rsidRDefault="00DC36F7" w:rsidP="00F80170"/>
          <w:p w14:paraId="44AAB994" w14:textId="77777777" w:rsidR="00DC36F7" w:rsidRDefault="00DC36F7" w:rsidP="00F80170"/>
          <w:p w14:paraId="275F42C6" w14:textId="77777777" w:rsidR="00DC36F7" w:rsidRDefault="00DC36F7" w:rsidP="00F80170"/>
          <w:p w14:paraId="4141E3E2" w14:textId="77777777" w:rsidR="00DC36F7" w:rsidRDefault="00DC36F7" w:rsidP="00F80170"/>
          <w:p w14:paraId="2638C129" w14:textId="77777777" w:rsidR="00DC36F7" w:rsidRDefault="00DC36F7" w:rsidP="00F80170"/>
          <w:p w14:paraId="2629C283" w14:textId="77777777" w:rsidR="00DC36F7" w:rsidRDefault="00DC36F7" w:rsidP="00F80170"/>
          <w:p w14:paraId="4E15F254" w14:textId="77777777" w:rsidR="00DC36F7" w:rsidRDefault="00DC36F7" w:rsidP="00F80170"/>
          <w:p w14:paraId="76BFA1E2" w14:textId="77777777" w:rsidR="00F13D49" w:rsidRDefault="00F13D49" w:rsidP="00F80170"/>
          <w:p w14:paraId="750E40C4" w14:textId="4B8A1F24" w:rsidR="00DC36F7" w:rsidRDefault="00DC36F7" w:rsidP="00F80170">
            <w:r>
              <w:t>202</w:t>
            </w:r>
            <w:r w:rsidR="00E30723">
              <w:t>3</w:t>
            </w:r>
            <w:r>
              <w:t>-202</w:t>
            </w:r>
            <w:r w:rsidR="00E30723">
              <w:t>4</w:t>
            </w:r>
          </w:p>
          <w:p w14:paraId="6D8D32AC" w14:textId="77777777" w:rsidR="00F13D49" w:rsidRDefault="00F13D49" w:rsidP="00F80170"/>
          <w:p w14:paraId="45EF29B9" w14:textId="77777777" w:rsidR="00F13D49" w:rsidRDefault="00F13D49" w:rsidP="00F80170"/>
          <w:p w14:paraId="0D0C742B" w14:textId="77777777" w:rsidR="00F13D49" w:rsidRDefault="00F13D49" w:rsidP="00F80170"/>
          <w:p w14:paraId="45080B95" w14:textId="77777777" w:rsidR="00F13D49" w:rsidRDefault="00F13D49" w:rsidP="00F80170"/>
          <w:p w14:paraId="0A518E0F" w14:textId="77777777" w:rsidR="00F13D49" w:rsidRDefault="00F13D49" w:rsidP="00F80170"/>
          <w:p w14:paraId="6CB5D7BF" w14:textId="77777777" w:rsidR="00F13D49" w:rsidRDefault="00F13D49" w:rsidP="00F80170"/>
          <w:p w14:paraId="26F32BEB" w14:textId="77777777" w:rsidR="00F13D49" w:rsidRDefault="00F13D49" w:rsidP="00F80170"/>
          <w:p w14:paraId="4DBD04CC" w14:textId="77777777" w:rsidR="00F13D49" w:rsidRDefault="00F13D49" w:rsidP="00F80170"/>
          <w:p w14:paraId="005CFA9D" w14:textId="77777777" w:rsidR="00F13D49" w:rsidRDefault="00F13D49" w:rsidP="00F80170"/>
          <w:p w14:paraId="4A557C53" w14:textId="77777777" w:rsidR="00F13D49" w:rsidRDefault="00F13D49" w:rsidP="00F80170"/>
          <w:p w14:paraId="331BB8D7" w14:textId="77777777" w:rsidR="00F13D49" w:rsidRDefault="00F13D49" w:rsidP="00F80170"/>
          <w:p w14:paraId="063C8DEF" w14:textId="77777777" w:rsidR="00F13D49" w:rsidRDefault="00F13D49" w:rsidP="00F80170"/>
          <w:p w14:paraId="79DA7CD3" w14:textId="77777777" w:rsidR="00F13D49" w:rsidRDefault="00F13D49" w:rsidP="00F80170"/>
          <w:p w14:paraId="185E8057" w14:textId="77777777" w:rsidR="00F13D49" w:rsidRDefault="00F13D49" w:rsidP="00F80170"/>
          <w:p w14:paraId="2D18B591" w14:textId="77777777" w:rsidR="00F13D49" w:rsidRDefault="00F13D49" w:rsidP="00F80170"/>
          <w:p w14:paraId="4A1CB5B6" w14:textId="77777777" w:rsidR="00F13D49" w:rsidRDefault="00F13D49" w:rsidP="00F80170"/>
          <w:p w14:paraId="59FFEEE2" w14:textId="77777777" w:rsidR="00F13D49" w:rsidRDefault="00F13D49" w:rsidP="00F80170"/>
          <w:p w14:paraId="19CFFEA8" w14:textId="77777777" w:rsidR="00F13D49" w:rsidRDefault="00F13D49" w:rsidP="00F80170"/>
          <w:p w14:paraId="6C30984F" w14:textId="77777777" w:rsidR="00F13D49" w:rsidRDefault="00F13D49" w:rsidP="00F80170"/>
          <w:p w14:paraId="5C6CD045" w14:textId="77777777" w:rsidR="00F13D49" w:rsidRDefault="00F13D49" w:rsidP="00F80170"/>
          <w:p w14:paraId="7A9BB75F" w14:textId="77777777" w:rsidR="00F13D49" w:rsidRDefault="00F13D49" w:rsidP="00F80170"/>
          <w:p w14:paraId="434CCE0D" w14:textId="77777777" w:rsidR="00F13D49" w:rsidRDefault="00F13D49" w:rsidP="00F80170"/>
          <w:p w14:paraId="5F36DF98" w14:textId="77777777" w:rsidR="00F13D49" w:rsidRDefault="00F13D49" w:rsidP="00F80170"/>
          <w:p w14:paraId="61314945" w14:textId="77777777" w:rsidR="00F13D49" w:rsidRDefault="00F13D49" w:rsidP="00F80170"/>
          <w:p w14:paraId="0F7B3E20" w14:textId="77777777" w:rsidR="00F13D49" w:rsidRDefault="00F13D49" w:rsidP="00F80170"/>
          <w:p w14:paraId="71E6300F" w14:textId="77777777" w:rsidR="00F13D49" w:rsidRDefault="00F13D49" w:rsidP="00F80170"/>
          <w:p w14:paraId="6240EAE5" w14:textId="77777777" w:rsidR="00F13D49" w:rsidRDefault="00F13D49" w:rsidP="00F80170"/>
          <w:p w14:paraId="278DCC91" w14:textId="77777777" w:rsidR="00F13D49" w:rsidRDefault="00F13D49" w:rsidP="00F80170"/>
          <w:p w14:paraId="0671F97B" w14:textId="77777777" w:rsidR="00F13D49" w:rsidRDefault="00F13D49" w:rsidP="00F80170"/>
          <w:p w14:paraId="0E38E328" w14:textId="77777777" w:rsidR="00F13D49" w:rsidRDefault="00F13D49" w:rsidP="00F80170"/>
          <w:p w14:paraId="41F49BD3" w14:textId="77777777" w:rsidR="00F13D49" w:rsidRDefault="00F13D49" w:rsidP="00F80170"/>
          <w:p w14:paraId="194076B0" w14:textId="77777777" w:rsidR="00F13D49" w:rsidRDefault="00F13D49" w:rsidP="00F80170"/>
          <w:p w14:paraId="3CFA5D3A" w14:textId="77777777" w:rsidR="00F13D49" w:rsidRDefault="00F13D49" w:rsidP="00F80170"/>
          <w:p w14:paraId="3F72DB0A" w14:textId="77777777" w:rsidR="00F13D49" w:rsidRDefault="00F13D49" w:rsidP="00F80170"/>
          <w:p w14:paraId="1314B3DF" w14:textId="77777777" w:rsidR="00F13D49" w:rsidRDefault="00F13D49" w:rsidP="00F80170"/>
          <w:p w14:paraId="26DB1A22" w14:textId="77777777" w:rsidR="00F13D49" w:rsidRDefault="00F13D49" w:rsidP="00F80170"/>
          <w:p w14:paraId="3FB6B769" w14:textId="77777777" w:rsidR="00F13D49" w:rsidRDefault="00F13D49" w:rsidP="00F80170"/>
          <w:p w14:paraId="27EA1DB8" w14:textId="77777777" w:rsidR="00F13D49" w:rsidRDefault="00F13D49" w:rsidP="00F80170"/>
          <w:p w14:paraId="48B39C48" w14:textId="77777777" w:rsidR="00F13D49" w:rsidRDefault="00F13D49" w:rsidP="00F80170"/>
          <w:p w14:paraId="09F2E6E1" w14:textId="77777777" w:rsidR="00F13D49" w:rsidRDefault="00F13D49" w:rsidP="00F80170"/>
          <w:p w14:paraId="1C6F839F" w14:textId="77777777" w:rsidR="00F13D49" w:rsidRDefault="00F13D49" w:rsidP="00F80170"/>
          <w:p w14:paraId="4867934C" w14:textId="77777777" w:rsidR="00F13D49" w:rsidRDefault="00F13D49" w:rsidP="00F80170"/>
          <w:p w14:paraId="093E282E" w14:textId="77777777" w:rsidR="00F13D49" w:rsidRDefault="00F13D49" w:rsidP="00F80170"/>
          <w:p w14:paraId="54A4FF4D" w14:textId="77777777" w:rsidR="00F13D49" w:rsidRDefault="00F13D49" w:rsidP="00F80170"/>
          <w:p w14:paraId="1ADF1056" w14:textId="77777777" w:rsidR="00F13D49" w:rsidRDefault="00F13D49" w:rsidP="00F80170"/>
          <w:p w14:paraId="7B6007D6" w14:textId="77777777" w:rsidR="00F13D49" w:rsidRDefault="00F13D49" w:rsidP="00F80170"/>
          <w:p w14:paraId="2500602F" w14:textId="77777777" w:rsidR="00F13D49" w:rsidRDefault="00F13D49" w:rsidP="00F80170"/>
          <w:p w14:paraId="56ACD65D" w14:textId="77777777" w:rsidR="00F13D49" w:rsidRDefault="00F13D49" w:rsidP="00F80170"/>
          <w:p w14:paraId="412B227E" w14:textId="77777777" w:rsidR="00F13D49" w:rsidRDefault="00F13D49" w:rsidP="00F80170"/>
          <w:p w14:paraId="0D1A1190" w14:textId="77777777" w:rsidR="00F13D49" w:rsidRDefault="00F13D49" w:rsidP="00F80170"/>
          <w:p w14:paraId="45720C71" w14:textId="77777777" w:rsidR="00F13D49" w:rsidRDefault="00F13D49" w:rsidP="00F80170"/>
          <w:p w14:paraId="0D3ABA76" w14:textId="77777777" w:rsidR="00F13D49" w:rsidRDefault="00F13D49" w:rsidP="00F80170"/>
          <w:p w14:paraId="7D9BF470" w14:textId="77777777" w:rsidR="00F13D49" w:rsidRDefault="00F13D49" w:rsidP="00F80170"/>
          <w:p w14:paraId="2D8F6C70" w14:textId="77777777" w:rsidR="00F13D49" w:rsidRDefault="00F13D49" w:rsidP="00F80170"/>
          <w:p w14:paraId="160F60D0" w14:textId="77777777" w:rsidR="00F13D49" w:rsidRDefault="00F13D49" w:rsidP="00F80170"/>
          <w:p w14:paraId="4D0FC601" w14:textId="77777777" w:rsidR="00F13D49" w:rsidRDefault="00F13D49" w:rsidP="00F80170"/>
          <w:p w14:paraId="406BEF63" w14:textId="77777777" w:rsidR="00F13D49" w:rsidRDefault="00F13D49" w:rsidP="00F80170"/>
          <w:p w14:paraId="24187983" w14:textId="77777777" w:rsidR="00F13D49" w:rsidRDefault="00F13D49" w:rsidP="00F80170"/>
          <w:p w14:paraId="748D621A" w14:textId="77777777" w:rsidR="00F13D49" w:rsidRDefault="00F13D49" w:rsidP="00F80170"/>
          <w:p w14:paraId="708104A4" w14:textId="77777777" w:rsidR="00F13D49" w:rsidRDefault="00F13D49" w:rsidP="00F80170"/>
          <w:p w14:paraId="1B2E6910" w14:textId="77777777" w:rsidR="00F13D49" w:rsidRDefault="00F13D49" w:rsidP="00F80170"/>
          <w:p w14:paraId="221C6D94" w14:textId="77777777" w:rsidR="00F13D49" w:rsidRDefault="00F13D49" w:rsidP="00F80170"/>
          <w:p w14:paraId="3F5F26C0" w14:textId="77777777" w:rsidR="00F13D49" w:rsidRDefault="00F13D49" w:rsidP="00F80170"/>
          <w:p w14:paraId="02E99CA9" w14:textId="77777777" w:rsidR="00F13D49" w:rsidRDefault="00F13D49" w:rsidP="00F80170"/>
          <w:p w14:paraId="40605EDF" w14:textId="77777777" w:rsidR="00F13D49" w:rsidRDefault="00F13D49" w:rsidP="00F80170"/>
          <w:p w14:paraId="2A46D456" w14:textId="77777777" w:rsidR="00F13D49" w:rsidRDefault="00F13D49" w:rsidP="00F80170"/>
          <w:p w14:paraId="6C8FA032" w14:textId="77777777" w:rsidR="00F13D49" w:rsidRDefault="00F13D49" w:rsidP="00F80170"/>
          <w:p w14:paraId="216D562D" w14:textId="77777777" w:rsidR="00F13D49" w:rsidRDefault="00F13D49" w:rsidP="00F80170"/>
          <w:p w14:paraId="759B2059" w14:textId="77777777" w:rsidR="00F13D49" w:rsidRDefault="00F13D49" w:rsidP="00F80170"/>
          <w:p w14:paraId="171F9755" w14:textId="77777777" w:rsidR="00F13D49" w:rsidRDefault="00F13D49" w:rsidP="00F80170"/>
          <w:p w14:paraId="60AD6C49" w14:textId="77777777" w:rsidR="00F13D49" w:rsidRDefault="00F13D49" w:rsidP="00F80170"/>
          <w:p w14:paraId="00EB5A3A" w14:textId="77777777" w:rsidR="00F13D49" w:rsidRDefault="00F13D49" w:rsidP="00F80170"/>
          <w:p w14:paraId="3CE42296" w14:textId="77777777" w:rsidR="00F13D49" w:rsidRDefault="00F13D49" w:rsidP="00F80170"/>
          <w:p w14:paraId="512992D5" w14:textId="77777777" w:rsidR="00F13D49" w:rsidRDefault="00F13D49" w:rsidP="00F80170"/>
          <w:p w14:paraId="7993F709" w14:textId="77777777" w:rsidR="00F13D49" w:rsidRDefault="00F13D49" w:rsidP="00F80170"/>
          <w:p w14:paraId="0C6693E2" w14:textId="77777777" w:rsidR="00F13D49" w:rsidRDefault="00F13D49" w:rsidP="00F80170"/>
          <w:p w14:paraId="07E93FD9" w14:textId="77777777" w:rsidR="00F13D49" w:rsidRDefault="00F13D49" w:rsidP="00F80170"/>
          <w:p w14:paraId="1B505950" w14:textId="77777777" w:rsidR="00F13D49" w:rsidRDefault="00F13D49" w:rsidP="00F80170"/>
          <w:p w14:paraId="4B76C91A" w14:textId="77777777" w:rsidR="00F13D49" w:rsidRDefault="00F13D49" w:rsidP="00F80170"/>
          <w:p w14:paraId="5641356A" w14:textId="77777777" w:rsidR="00F13D49" w:rsidRDefault="00F13D49" w:rsidP="00F80170"/>
          <w:p w14:paraId="22BFFA3F" w14:textId="77777777" w:rsidR="00F13D49" w:rsidRDefault="00F13D49" w:rsidP="00F80170"/>
          <w:p w14:paraId="4643DA06" w14:textId="77777777" w:rsidR="00F13D49" w:rsidRDefault="00F13D49" w:rsidP="00F80170"/>
          <w:p w14:paraId="6581DBEE" w14:textId="77777777" w:rsidR="00F13D49" w:rsidRDefault="00F13D49" w:rsidP="00F80170"/>
          <w:p w14:paraId="2A6C4F2D" w14:textId="77777777" w:rsidR="00F13D49" w:rsidRDefault="00F13D49" w:rsidP="00F80170"/>
          <w:p w14:paraId="0BB874CF" w14:textId="77777777" w:rsidR="00F13D49" w:rsidRDefault="00F13D49" w:rsidP="00F80170"/>
          <w:p w14:paraId="655F640D" w14:textId="77777777" w:rsidR="00F13D49" w:rsidRDefault="00F13D49" w:rsidP="00F80170"/>
          <w:p w14:paraId="46105D1E" w14:textId="77777777" w:rsidR="00F13D49" w:rsidRDefault="00F13D49" w:rsidP="00F80170"/>
          <w:p w14:paraId="7E475E7C" w14:textId="77777777" w:rsidR="00F13D49" w:rsidRDefault="00F13D49" w:rsidP="00F80170"/>
          <w:p w14:paraId="1BF470D4" w14:textId="77777777" w:rsidR="00F13D49" w:rsidRDefault="00F13D49" w:rsidP="00F80170"/>
          <w:p w14:paraId="2089193B" w14:textId="3B560FEF" w:rsidR="00F13D49" w:rsidRDefault="00F13D49" w:rsidP="00F80170"/>
          <w:p w14:paraId="10B4E702" w14:textId="77777777" w:rsidR="00F13D49" w:rsidRDefault="00F13D49" w:rsidP="00F80170"/>
          <w:p w14:paraId="7DC146D4" w14:textId="25A7B0D3" w:rsidR="00F13D49" w:rsidRPr="00FE0E52" w:rsidRDefault="00F13D49" w:rsidP="00F80170"/>
        </w:tc>
        <w:tc>
          <w:tcPr>
            <w:tcW w:w="5813" w:type="dxa"/>
          </w:tcPr>
          <w:p w14:paraId="11B7292C" w14:textId="4FF85CC9" w:rsidR="00D879CE" w:rsidRPr="00D879CE" w:rsidRDefault="00D879CE" w:rsidP="00503E36">
            <w:pPr>
              <w:spacing w:line="360" w:lineRule="auto"/>
              <w:rPr>
                <w:rFonts w:eastAsia="Arial"/>
                <w:bCs/>
                <w:sz w:val="22"/>
                <w:szCs w:val="22"/>
              </w:rPr>
            </w:pPr>
            <w:r w:rsidRPr="00D879CE">
              <w:rPr>
                <w:rFonts w:eastAsia="Arial"/>
                <w:bCs/>
                <w:sz w:val="22"/>
                <w:szCs w:val="22"/>
              </w:rPr>
              <w:lastRenderedPageBreak/>
              <w:t>Below are some of the developments I have taken part in</w:t>
            </w:r>
            <w:r>
              <w:rPr>
                <w:rFonts w:eastAsia="Arial"/>
                <w:bCs/>
                <w:sz w:val="22"/>
                <w:szCs w:val="22"/>
              </w:rPr>
              <w:t xml:space="preserve"> for different companies.</w:t>
            </w:r>
          </w:p>
          <w:p w14:paraId="067C7A5F" w14:textId="77777777" w:rsidR="00D879CE" w:rsidRDefault="00D879CE" w:rsidP="00503E36">
            <w:pPr>
              <w:spacing w:line="360" w:lineRule="auto"/>
              <w:rPr>
                <w:rFonts w:eastAsia="Arial"/>
                <w:b/>
                <w:sz w:val="22"/>
                <w:szCs w:val="22"/>
              </w:rPr>
            </w:pPr>
          </w:p>
          <w:p w14:paraId="75A6432B" w14:textId="77777777" w:rsidR="00DC36F7" w:rsidRDefault="00DC36F7" w:rsidP="00DC36F7">
            <w:pPr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Sasasoft</w:t>
            </w:r>
            <w:proofErr w:type="spellEnd"/>
            <w:r>
              <w:rPr>
                <w:b/>
                <w:bCs/>
                <w:sz w:val="24"/>
              </w:rPr>
              <w:t xml:space="preserve"> Technologies Pvt. LTD</w:t>
            </w:r>
          </w:p>
          <w:p w14:paraId="066BCE39" w14:textId="25304393" w:rsidR="00DC36F7" w:rsidRDefault="00DC36F7" w:rsidP="00DC36F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(2023 </w:t>
            </w:r>
            <w:r w:rsidR="00F13D49">
              <w:rPr>
                <w:b/>
                <w:bCs/>
                <w:sz w:val="24"/>
              </w:rPr>
              <w:t>APR</w:t>
            </w:r>
            <w:r>
              <w:rPr>
                <w:b/>
                <w:bCs/>
                <w:sz w:val="24"/>
              </w:rPr>
              <w:t>-</w:t>
            </w:r>
            <w:r w:rsidR="00F13D49">
              <w:rPr>
                <w:b/>
                <w:bCs/>
                <w:sz w:val="24"/>
              </w:rPr>
              <w:t>2024 JAN</w:t>
            </w:r>
            <w:r>
              <w:rPr>
                <w:b/>
                <w:bCs/>
                <w:sz w:val="24"/>
              </w:rPr>
              <w:t>)</w:t>
            </w:r>
          </w:p>
          <w:p w14:paraId="70D30F16" w14:textId="77777777" w:rsidR="00DC36F7" w:rsidRDefault="00DC36F7" w:rsidP="00DC36F7">
            <w:pPr>
              <w:rPr>
                <w:sz w:val="24"/>
              </w:rPr>
            </w:pPr>
          </w:p>
          <w:p w14:paraId="6BF6A98A" w14:textId="77777777" w:rsidR="00DC36F7" w:rsidRPr="00DC36F7" w:rsidRDefault="00DC36F7" w:rsidP="00DC36F7">
            <w:pPr>
              <w:spacing w:line="360" w:lineRule="auto"/>
              <w:rPr>
                <w:color w:val="FF0000"/>
                <w:sz w:val="24"/>
                <w:u w:val="single"/>
              </w:rPr>
            </w:pPr>
            <w:r w:rsidRPr="00DC36F7">
              <w:rPr>
                <w:rFonts w:eastAsia="Arial"/>
                <w:i/>
                <w:color w:val="FF0000"/>
                <w:sz w:val="24"/>
                <w:u w:val="single"/>
              </w:rPr>
              <w:t>Junior Software Developer</w:t>
            </w:r>
          </w:p>
          <w:p w14:paraId="70D2F85C" w14:textId="77777777" w:rsidR="00DC36F7" w:rsidRDefault="00DC36F7" w:rsidP="00DC36F7">
            <w:pPr>
              <w:rPr>
                <w:sz w:val="24"/>
              </w:rPr>
            </w:pPr>
          </w:p>
          <w:p w14:paraId="688ECA8B" w14:textId="77777777" w:rsidR="00DC36F7" w:rsidRDefault="00DC36F7" w:rsidP="00DC36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Collaborated with cross-functional development team members to analyze potential system solutions based on evolving client requirements.</w:t>
            </w:r>
          </w:p>
          <w:p w14:paraId="48FD30B4" w14:textId="77777777" w:rsidR="00DC36F7" w:rsidRDefault="00DC36F7" w:rsidP="00DC36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 outstanding and dynamic team of software engineers and developers which significantly boosted overall success of organization.</w:t>
            </w:r>
          </w:p>
          <w:p w14:paraId="34424D0C" w14:textId="77777777" w:rsidR="00DC36F7" w:rsidRDefault="00DC36F7" w:rsidP="00DC36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Orchestrated efficient large-scale software deployments, including testing features and correcting code.</w:t>
            </w:r>
          </w:p>
          <w:p w14:paraId="6E928F29" w14:textId="77777777" w:rsidR="00DC36F7" w:rsidRDefault="00DC36F7" w:rsidP="00DC36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troubleshooting methods, devised innovative solutions, and documented resolutions for inclusion in knowledge base for support team use.</w:t>
            </w:r>
          </w:p>
          <w:p w14:paraId="078B14E1" w14:textId="77777777" w:rsidR="00DC36F7" w:rsidRDefault="00DC36F7" w:rsidP="00DC36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Adjusted software parameters to boost performance and incorporate new features.</w:t>
            </w:r>
          </w:p>
          <w:p w14:paraId="7DACAE50" w14:textId="77777777" w:rsidR="00DC36F7" w:rsidRDefault="00DC36F7" w:rsidP="00DC36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 project managers, developers, quality assurance and customers to resolve technical issues.</w:t>
            </w:r>
          </w:p>
          <w:p w14:paraId="64A82434" w14:textId="77777777" w:rsidR="00DC36F7" w:rsidRDefault="00DC36F7" w:rsidP="00DC36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Improved system performance by making proactive adjustments and resolving bugs.</w:t>
            </w:r>
          </w:p>
          <w:p w14:paraId="5FA3C980" w14:textId="6930D2A1" w:rsidR="00DC36F7" w:rsidRDefault="00DC36F7" w:rsidP="00DC36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Contributed ideas and suggestions in team meetings and delivered updates on deadlines, designs and enhancements.</w:t>
            </w:r>
          </w:p>
          <w:p w14:paraId="460B904A" w14:textId="77777777" w:rsidR="00DC36F7" w:rsidRPr="00DC36F7" w:rsidRDefault="00DC36F7" w:rsidP="00DC36F7">
            <w:pPr>
              <w:pStyle w:val="ListParagraph"/>
              <w:rPr>
                <w:sz w:val="24"/>
                <w:szCs w:val="24"/>
              </w:rPr>
            </w:pPr>
          </w:p>
          <w:p w14:paraId="26D31090" w14:textId="77777777" w:rsidR="00DC36F7" w:rsidRDefault="00DC36F7" w:rsidP="00DC36F7">
            <w:pPr>
              <w:spacing w:line="360" w:lineRule="auto"/>
              <w:rPr>
                <w:rFonts w:eastAsia="Arial"/>
                <w:b/>
                <w:sz w:val="22"/>
                <w:szCs w:val="22"/>
              </w:rPr>
            </w:pPr>
            <w:r w:rsidRPr="00503E36">
              <w:rPr>
                <w:rFonts w:eastAsia="Arial"/>
                <w:b/>
                <w:sz w:val="22"/>
                <w:szCs w:val="22"/>
              </w:rPr>
              <w:t>UPWORK Freelancer</w:t>
            </w:r>
          </w:p>
          <w:p w14:paraId="0A2F36E3" w14:textId="77777777" w:rsidR="00DC36F7" w:rsidRPr="00362720" w:rsidRDefault="00DC36F7" w:rsidP="00DC36F7">
            <w:pPr>
              <w:spacing w:line="360" w:lineRule="auto"/>
              <w:rPr>
                <w:rFonts w:ascii="Times New Roman" w:eastAsia="Arial" w:hAnsi="Times New Roman"/>
                <w:i/>
                <w:color w:val="FF0000"/>
                <w:sz w:val="24"/>
                <w:u w:val="single"/>
              </w:rPr>
            </w:pPr>
            <w:r w:rsidRPr="00362720">
              <w:rPr>
                <w:rFonts w:eastAsia="Arial"/>
                <w:i/>
                <w:color w:val="FF0000"/>
                <w:sz w:val="24"/>
                <w:u w:val="single"/>
              </w:rPr>
              <w:t>Freelance Full Stack Software Developer</w:t>
            </w:r>
          </w:p>
          <w:p w14:paraId="50595C62" w14:textId="77777777" w:rsidR="00DC36F7" w:rsidRPr="00BD6671" w:rsidRDefault="00DC36F7" w:rsidP="00DC36F7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BD6671">
              <w:rPr>
                <w:rFonts w:eastAsia="Arial"/>
                <w:sz w:val="20"/>
                <w:szCs w:val="20"/>
              </w:rPr>
              <w:t xml:space="preserve">Create and later implemented custom web applications meeting the client’s needs. </w:t>
            </w:r>
          </w:p>
          <w:p w14:paraId="0F3A051B" w14:textId="77777777" w:rsidR="00DC36F7" w:rsidRPr="00BD6671" w:rsidRDefault="00DC36F7" w:rsidP="00DC36F7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BD6671">
              <w:rPr>
                <w:rFonts w:eastAsia="Arial"/>
                <w:sz w:val="20"/>
                <w:szCs w:val="20"/>
              </w:rPr>
              <w:t xml:space="preserve">Involve in entirely of software development lifecycle from designing, coding to debugging and testing. </w:t>
            </w:r>
          </w:p>
          <w:p w14:paraId="3FE286B2" w14:textId="77777777" w:rsidR="00DC36F7" w:rsidRPr="00BD6671" w:rsidRDefault="00DC36F7" w:rsidP="00DC36F7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BD6671">
              <w:rPr>
                <w:rFonts w:eastAsia="Arial"/>
                <w:sz w:val="20"/>
                <w:szCs w:val="20"/>
              </w:rPr>
              <w:t xml:space="preserve">React to the changing needs of customers. </w:t>
            </w:r>
          </w:p>
          <w:p w14:paraId="705622BE" w14:textId="77777777" w:rsidR="00DC36F7" w:rsidRPr="00BD6671" w:rsidRDefault="00DC36F7" w:rsidP="00DC36F7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BD6671">
              <w:rPr>
                <w:rFonts w:eastAsia="Arial"/>
                <w:sz w:val="20"/>
                <w:szCs w:val="20"/>
              </w:rPr>
              <w:lastRenderedPageBreak/>
              <w:t>Analyze risks and reliability of particular web applications.</w:t>
            </w:r>
          </w:p>
          <w:p w14:paraId="337FC930" w14:textId="77777777" w:rsidR="00DC36F7" w:rsidRPr="00BD6671" w:rsidRDefault="00DC36F7" w:rsidP="00DC36F7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sz w:val="20"/>
                <w:szCs w:val="20"/>
              </w:rPr>
            </w:pPr>
            <w:r w:rsidRPr="00BD6671">
              <w:rPr>
                <w:rFonts w:ascii="Segoe UI" w:hAnsi="Segoe UI" w:cs="Segoe UI"/>
                <w:sz w:val="20"/>
                <w:szCs w:val="20"/>
              </w:rPr>
              <w:t>Use markup languages like HTML to create user-friendly web pages.</w:t>
            </w:r>
          </w:p>
          <w:p w14:paraId="4855FB26" w14:textId="77777777" w:rsidR="00DC36F7" w:rsidRDefault="00DC36F7" w:rsidP="00DC36F7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D6671">
              <w:rPr>
                <w:rFonts w:ascii="Segoe UI" w:hAnsi="Segoe UI" w:cs="Segoe UI"/>
                <w:sz w:val="20"/>
                <w:szCs w:val="20"/>
              </w:rPr>
              <w:t>Maintain and improve client websites.</w:t>
            </w:r>
          </w:p>
          <w:p w14:paraId="6A4620BC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Create reusable code and libraries for future use.</w:t>
            </w:r>
          </w:p>
          <w:p w14:paraId="1F62BF8A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Ensure the technical feasibility of UI/UX designs.</w:t>
            </w:r>
          </w:p>
          <w:p w14:paraId="2A5AD28C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Assure that all user input is validated before submitting to back-end.</w:t>
            </w:r>
          </w:p>
          <w:p w14:paraId="794C0E49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Optimize web applications for maximum speed.</w:t>
            </w:r>
          </w:p>
          <w:p w14:paraId="75CD0705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Design mobile-based features.</w:t>
            </w:r>
          </w:p>
          <w:p w14:paraId="5593386F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Collaborate with other online back-end developers and web designers to improve usability.</w:t>
            </w:r>
          </w:p>
          <w:p w14:paraId="0BE8F0A4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 Get feedback from, and build solutions for, users and customers.</w:t>
            </w:r>
          </w:p>
          <w:p w14:paraId="02646FCA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Write functional requirement documents and guides.</w:t>
            </w:r>
          </w:p>
          <w:p w14:paraId="6221524D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Create quality mockups and prototypes.</w:t>
            </w:r>
          </w:p>
          <w:p w14:paraId="335F3D7A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Help back-end developers with coding and troubleshooting.</w:t>
            </w:r>
          </w:p>
          <w:p w14:paraId="67C63235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Ensure high quality graphic standards and brand consistency.</w:t>
            </w:r>
          </w:p>
          <w:p w14:paraId="398100A2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Design and build advanced applications for the Android platform.</w:t>
            </w:r>
          </w:p>
          <w:p w14:paraId="2502177A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Collaborate with cross-functional teams to define, design, and ship new features.</w:t>
            </w:r>
          </w:p>
          <w:p w14:paraId="5C4B67E1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Work with outside data sources and API’s.</w:t>
            </w:r>
          </w:p>
          <w:p w14:paraId="53DD044B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Unit-test code for robustness, including edge cases, usability, and general reliability.</w:t>
            </w:r>
          </w:p>
          <w:p w14:paraId="60FA9E1D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Work on bug fixing and improving application performance.</w:t>
            </w:r>
          </w:p>
          <w:p w14:paraId="0990BBD2" w14:textId="77777777" w:rsidR="00F13D49" w:rsidRDefault="00F13D49" w:rsidP="00F13D49">
            <w:pPr>
              <w:numPr>
                <w:ilvl w:val="0"/>
                <w:numId w:val="51"/>
              </w:numPr>
              <w:spacing w:line="360" w:lineRule="auto"/>
              <w:ind w:hanging="359"/>
              <w:contextualSpacing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Continuously discover, evaluate, and implement new technologies to maximize development efficiency.</w:t>
            </w:r>
          </w:p>
          <w:p w14:paraId="10820F61" w14:textId="77777777" w:rsidR="00F13D49" w:rsidRDefault="00F13D49" w:rsidP="00F13D49">
            <w:pPr>
              <w:spacing w:line="360" w:lineRule="auto"/>
              <w:rPr>
                <w:sz w:val="24"/>
              </w:rPr>
            </w:pPr>
          </w:p>
          <w:p w14:paraId="6894B688" w14:textId="77777777" w:rsidR="00F13D49" w:rsidRDefault="00F13D49" w:rsidP="00F13D49">
            <w:pPr>
              <w:pStyle w:val="ListParagraph"/>
              <w:numPr>
                <w:ilvl w:val="0"/>
                <w:numId w:val="54"/>
              </w:numPr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 debugging process results.</w:t>
            </w:r>
          </w:p>
          <w:p w14:paraId="2C2B6563" w14:textId="77777777" w:rsidR="00F13D49" w:rsidRDefault="00F13D49" w:rsidP="00F13D49">
            <w:pPr>
              <w:pStyle w:val="ListParagraph"/>
              <w:numPr>
                <w:ilvl w:val="0"/>
                <w:numId w:val="54"/>
              </w:numPr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Investigate the causes of non-conforming software and train users to implement solutions.</w:t>
            </w:r>
          </w:p>
          <w:p w14:paraId="17DD429C" w14:textId="77777777" w:rsidR="00F13D49" w:rsidRDefault="00F13D49" w:rsidP="00F13D49">
            <w:pPr>
              <w:pStyle w:val="ListParagraph"/>
              <w:numPr>
                <w:ilvl w:val="0"/>
                <w:numId w:val="54"/>
              </w:numPr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quality assurance metrics, like defect densities and open defect counts.</w:t>
            </w:r>
          </w:p>
          <w:p w14:paraId="1E5124A1" w14:textId="77777777" w:rsidR="00F13D49" w:rsidRDefault="00F13D49" w:rsidP="00F13D49">
            <w:pPr>
              <w:pStyle w:val="ListParagraph"/>
              <w:numPr>
                <w:ilvl w:val="0"/>
                <w:numId w:val="54"/>
              </w:numPr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Stay up-to-date with new testing tools and test strategies.</w:t>
            </w:r>
          </w:p>
          <w:p w14:paraId="50FC3147" w14:textId="4519B624" w:rsidR="00DC36F7" w:rsidRPr="00EC0B16" w:rsidRDefault="00DC36F7" w:rsidP="00EC0B16">
            <w:pPr>
              <w:rPr>
                <w:rFonts w:eastAsia="Arial"/>
                <w:b/>
                <w:sz w:val="22"/>
                <w:szCs w:val="22"/>
              </w:rPr>
            </w:pPr>
          </w:p>
          <w:p w14:paraId="24E5B978" w14:textId="77777777" w:rsidR="00DC36F7" w:rsidRPr="00DC36F7" w:rsidRDefault="00DC36F7" w:rsidP="00DC36F7">
            <w:pPr>
              <w:rPr>
                <w:sz w:val="24"/>
              </w:rPr>
            </w:pPr>
          </w:p>
          <w:p w14:paraId="0A369CFC" w14:textId="77777777" w:rsidR="00DC36F7" w:rsidRDefault="00DC36F7" w:rsidP="00DC36F7">
            <w:pPr>
              <w:rPr>
                <w:rFonts w:eastAsia="Arial"/>
                <w:b/>
                <w:sz w:val="24"/>
              </w:rPr>
            </w:pPr>
          </w:p>
          <w:p w14:paraId="434BF1C3" w14:textId="77777777" w:rsidR="00DC36F7" w:rsidRDefault="00DC36F7" w:rsidP="00DC36F7"/>
          <w:p w14:paraId="4A95E7A8" w14:textId="77777777" w:rsidR="00FD6111" w:rsidRDefault="00FD6111" w:rsidP="00FD6111"/>
          <w:p w14:paraId="4533120B" w14:textId="50E9B6AC" w:rsidR="00FD6111" w:rsidRPr="00A77208" w:rsidRDefault="00FD6111" w:rsidP="00FD6111"/>
        </w:tc>
      </w:tr>
      <w:tr w:rsidR="009D4C5B" w14:paraId="65A0DB0B" w14:textId="77777777" w:rsidTr="00E6544A">
        <w:tc>
          <w:tcPr>
            <w:tcW w:w="1560" w:type="dxa"/>
          </w:tcPr>
          <w:p w14:paraId="49954D3A" w14:textId="40BE07DE" w:rsidR="009D4C5B" w:rsidRPr="00CB1046" w:rsidRDefault="009D4C5B" w:rsidP="00E566CF">
            <w:pPr>
              <w:pStyle w:val="Heading1"/>
            </w:pPr>
          </w:p>
        </w:tc>
        <w:tc>
          <w:tcPr>
            <w:tcW w:w="708" w:type="dxa"/>
            <w:gridSpan w:val="2"/>
          </w:tcPr>
          <w:p w14:paraId="7FC07931" w14:textId="77777777" w:rsidR="009D4C5B" w:rsidRPr="00CB1046" w:rsidRDefault="009D4C5B" w:rsidP="000160CF"/>
        </w:tc>
        <w:tc>
          <w:tcPr>
            <w:tcW w:w="1276" w:type="dxa"/>
          </w:tcPr>
          <w:p w14:paraId="15F645D0" w14:textId="42B957F2" w:rsidR="009D4C5B" w:rsidRPr="00FE0E52" w:rsidRDefault="009D4C5B" w:rsidP="00E566CF"/>
        </w:tc>
        <w:tc>
          <w:tcPr>
            <w:tcW w:w="5813" w:type="dxa"/>
          </w:tcPr>
          <w:p w14:paraId="23E0FD87" w14:textId="7F21B897" w:rsidR="009D4C5B" w:rsidRDefault="009D4C5B" w:rsidP="000160CF"/>
          <w:p w14:paraId="096AEA08" w14:textId="77777777" w:rsidR="009D4C5B" w:rsidRPr="00CB1046" w:rsidRDefault="009D4C5B" w:rsidP="000160CF"/>
        </w:tc>
      </w:tr>
      <w:tr w:rsidR="001A6F52" w14:paraId="13D5BE53" w14:textId="77777777" w:rsidTr="00E6544A">
        <w:tc>
          <w:tcPr>
            <w:tcW w:w="1560" w:type="dxa"/>
          </w:tcPr>
          <w:p w14:paraId="6700204B" w14:textId="6E376A60" w:rsidR="001A6F52" w:rsidRPr="00A77208" w:rsidRDefault="00000000" w:rsidP="001A6F52">
            <w:sdt>
              <w:sdtPr>
                <w:id w:val="1619413989"/>
                <w:placeholder>
                  <w:docPart w:val="4E6D9B1F29CD40929EC8B972ADF9D340"/>
                </w:placeholder>
                <w:temporary/>
                <w:showingPlcHdr/>
                <w15:appearance w15:val="hidden"/>
              </w:sdtPr>
              <w:sdtContent>
                <w:r w:rsidR="001A6F52" w:rsidRPr="001A63F0">
                  <w:rPr>
                    <w:color w:val="00B0F0"/>
                    <w:sz w:val="28"/>
                    <w:szCs w:val="28"/>
                  </w:rPr>
                  <w:t>Languages</w:t>
                </w:r>
              </w:sdtContent>
            </w:sdt>
          </w:p>
        </w:tc>
        <w:tc>
          <w:tcPr>
            <w:tcW w:w="708" w:type="dxa"/>
            <w:gridSpan w:val="2"/>
          </w:tcPr>
          <w:p w14:paraId="0AE3BB49" w14:textId="77777777" w:rsidR="001A6F52" w:rsidRPr="00A77208" w:rsidRDefault="001A6F52" w:rsidP="001A6F52"/>
        </w:tc>
        <w:tc>
          <w:tcPr>
            <w:tcW w:w="1276" w:type="dxa"/>
          </w:tcPr>
          <w:p w14:paraId="5D94916C" w14:textId="4069B8C8" w:rsidR="001A6F52" w:rsidRPr="00FE0E52" w:rsidRDefault="00000000" w:rsidP="001A6F52">
            <w:sdt>
              <w:sdtPr>
                <w:id w:val="-612594266"/>
                <w:placeholder>
                  <w:docPart w:val="2DFD7D1BAB264A518D3A604CF9F833ED"/>
                </w:placeholder>
                <w:temporary/>
                <w:showingPlcHdr/>
                <w15:appearance w15:val="hidden"/>
              </w:sdtPr>
              <w:sdtContent>
                <w:r w:rsidR="001A6F52">
                  <w:t>English</w:t>
                </w:r>
              </w:sdtContent>
            </w:sdt>
          </w:p>
        </w:tc>
        <w:tc>
          <w:tcPr>
            <w:tcW w:w="5813" w:type="dxa"/>
          </w:tcPr>
          <w:p w14:paraId="29EDD600" w14:textId="77777777" w:rsidR="001A6F52" w:rsidRDefault="00000000" w:rsidP="001A6F52">
            <w:sdt>
              <w:sdtPr>
                <w:id w:val="1201663830"/>
                <w:placeholder>
                  <w:docPart w:val="82543F297A164503A1D9A0EF6E33B873"/>
                </w:placeholder>
                <w:temporary/>
                <w:showingPlcHdr/>
                <w15:appearance w15:val="hidden"/>
              </w:sdtPr>
              <w:sdtContent>
                <w:r w:rsidR="001A6F52">
                  <w:t>Native language</w:t>
                </w:r>
              </w:sdtContent>
            </w:sdt>
          </w:p>
          <w:p w14:paraId="1B7C8A63" w14:textId="5700F4C0" w:rsidR="001A6F52" w:rsidRPr="00A77208" w:rsidRDefault="001A6F52" w:rsidP="001A6F52"/>
        </w:tc>
      </w:tr>
      <w:tr w:rsidR="001A6F52" w14:paraId="1346CD26" w14:textId="77777777" w:rsidTr="00E6544A">
        <w:trPr>
          <w:trHeight w:val="287"/>
        </w:trPr>
        <w:tc>
          <w:tcPr>
            <w:tcW w:w="1560" w:type="dxa"/>
          </w:tcPr>
          <w:p w14:paraId="570A3156" w14:textId="77777777" w:rsidR="001A6F52" w:rsidRDefault="001A6F52" w:rsidP="001A6F52"/>
        </w:tc>
        <w:tc>
          <w:tcPr>
            <w:tcW w:w="708" w:type="dxa"/>
            <w:gridSpan w:val="2"/>
          </w:tcPr>
          <w:p w14:paraId="3D13988B" w14:textId="77777777" w:rsidR="001A6F52" w:rsidRDefault="001A6F52" w:rsidP="001A6F52"/>
        </w:tc>
        <w:tc>
          <w:tcPr>
            <w:tcW w:w="1276" w:type="dxa"/>
            <w:tcBorders>
              <w:top w:val="single" w:sz="4" w:space="0" w:color="auto"/>
            </w:tcBorders>
          </w:tcPr>
          <w:p w14:paraId="33CFE058" w14:textId="13AE6394" w:rsidR="001A6F52" w:rsidRDefault="00EC0B16" w:rsidP="001A6F52">
            <w:r>
              <w:t>Kiswahili</w:t>
            </w:r>
          </w:p>
        </w:tc>
        <w:tc>
          <w:tcPr>
            <w:tcW w:w="5813" w:type="dxa"/>
            <w:tcBorders>
              <w:top w:val="single" w:sz="4" w:space="0" w:color="auto"/>
            </w:tcBorders>
          </w:tcPr>
          <w:p w14:paraId="6ACF4849" w14:textId="53D2E774" w:rsidR="001A6F52" w:rsidRDefault="00EC0B16" w:rsidP="001A6F52">
            <w:r>
              <w:t>Immediate speaker</w:t>
            </w:r>
          </w:p>
          <w:p w14:paraId="48DE4D43" w14:textId="77777777" w:rsidR="001A6F52" w:rsidRDefault="001A6F52" w:rsidP="001A6F52"/>
        </w:tc>
      </w:tr>
      <w:tr w:rsidR="001A6F52" w14:paraId="19092103" w14:textId="77777777" w:rsidTr="00E6544A">
        <w:trPr>
          <w:trHeight w:val="287"/>
        </w:trPr>
        <w:tc>
          <w:tcPr>
            <w:tcW w:w="1560" w:type="dxa"/>
          </w:tcPr>
          <w:p w14:paraId="7218E7C6" w14:textId="70AB38DD" w:rsidR="001A6F52" w:rsidRPr="001A6F52" w:rsidRDefault="001A6F52" w:rsidP="001A6F52">
            <w:pPr>
              <w:rPr>
                <w:sz w:val="24"/>
              </w:rPr>
            </w:pPr>
          </w:p>
        </w:tc>
        <w:tc>
          <w:tcPr>
            <w:tcW w:w="708" w:type="dxa"/>
            <w:gridSpan w:val="2"/>
          </w:tcPr>
          <w:p w14:paraId="4080884C" w14:textId="77777777" w:rsidR="001A6F52" w:rsidRDefault="001A6F52" w:rsidP="001A6F52"/>
        </w:tc>
        <w:tc>
          <w:tcPr>
            <w:tcW w:w="1276" w:type="dxa"/>
            <w:tcBorders>
              <w:top w:val="single" w:sz="4" w:space="0" w:color="auto"/>
            </w:tcBorders>
          </w:tcPr>
          <w:p w14:paraId="1DF99EB5" w14:textId="77777777" w:rsidR="001A6F52" w:rsidRDefault="001A6F52" w:rsidP="001A6F52"/>
        </w:tc>
        <w:tc>
          <w:tcPr>
            <w:tcW w:w="5813" w:type="dxa"/>
            <w:tcBorders>
              <w:top w:val="single" w:sz="4" w:space="0" w:color="auto"/>
            </w:tcBorders>
          </w:tcPr>
          <w:p w14:paraId="0C4A4A18" w14:textId="77777777" w:rsidR="001A6F52" w:rsidRDefault="001A6F52" w:rsidP="001A6F52"/>
        </w:tc>
      </w:tr>
      <w:tr w:rsidR="001A6F52" w14:paraId="02E6F6A4" w14:textId="77777777" w:rsidTr="00E6544A">
        <w:tc>
          <w:tcPr>
            <w:tcW w:w="1560" w:type="dxa"/>
          </w:tcPr>
          <w:p w14:paraId="1E38DB10" w14:textId="75B23EA5" w:rsidR="001A6F52" w:rsidRPr="00CB1046" w:rsidRDefault="001A6F52" w:rsidP="001A6F52">
            <w:pPr>
              <w:pStyle w:val="Heading1"/>
            </w:pPr>
            <w:bookmarkStart w:id="0" w:name="_Hlk160223407"/>
            <w:r w:rsidRPr="001A6F52">
              <w:rPr>
                <w:color w:val="00B0F0"/>
              </w:rPr>
              <w:t>Referees</w:t>
            </w:r>
          </w:p>
        </w:tc>
        <w:tc>
          <w:tcPr>
            <w:tcW w:w="708" w:type="dxa"/>
            <w:gridSpan w:val="2"/>
          </w:tcPr>
          <w:p w14:paraId="0638A765" w14:textId="77777777" w:rsidR="001A6F52" w:rsidRPr="00CB1046" w:rsidRDefault="001A6F52" w:rsidP="001A6F52"/>
        </w:tc>
        <w:tc>
          <w:tcPr>
            <w:tcW w:w="1276" w:type="dxa"/>
          </w:tcPr>
          <w:p w14:paraId="467A721B" w14:textId="23F4D0B3" w:rsidR="001A6F52" w:rsidRPr="00FE0E52" w:rsidRDefault="006003D4" w:rsidP="001A6F52">
            <w:r>
              <w:t xml:space="preserve">Enock </w:t>
            </w:r>
            <w:proofErr w:type="spellStart"/>
            <w:r>
              <w:t>Monyancha</w:t>
            </w:r>
            <w:proofErr w:type="spellEnd"/>
          </w:p>
        </w:tc>
        <w:tc>
          <w:tcPr>
            <w:tcW w:w="5813" w:type="dxa"/>
          </w:tcPr>
          <w:p w14:paraId="643CA8C2" w14:textId="6F159972" w:rsidR="001A6F52" w:rsidRDefault="006003D4" w:rsidP="001A6F52">
            <w:pPr>
              <w:spacing w:line="360" w:lineRule="auto"/>
            </w:pPr>
            <w:r>
              <w:t xml:space="preserve">Software </w:t>
            </w:r>
            <w:proofErr w:type="gramStart"/>
            <w:r>
              <w:t>engineer[</w:t>
            </w:r>
            <w:proofErr w:type="spellStart"/>
            <w:proofErr w:type="gramEnd"/>
            <w:r>
              <w:t>sasasoft</w:t>
            </w:r>
            <w:proofErr w:type="spellEnd"/>
            <w:r>
              <w:t xml:space="preserve"> technologies(Eldoret)]</w:t>
            </w:r>
          </w:p>
          <w:p w14:paraId="3D483F14" w14:textId="06E1F5DC" w:rsidR="006003D4" w:rsidRDefault="006003D4" w:rsidP="001A6F52">
            <w:pPr>
              <w:spacing w:line="360" w:lineRule="auto"/>
            </w:pPr>
            <w:proofErr w:type="gramStart"/>
            <w:r>
              <w:t>Phone:[</w:t>
            </w:r>
            <w:proofErr w:type="gramEnd"/>
            <w:r>
              <w:t>+254799117020]</w:t>
            </w:r>
          </w:p>
          <w:p w14:paraId="460F1A59" w14:textId="23C67759" w:rsidR="006003D4" w:rsidRDefault="006003D4" w:rsidP="001A6F52">
            <w:pPr>
              <w:spacing w:line="360" w:lineRule="auto"/>
              <w:rPr>
                <w:rFonts w:ascii="Times New Roman" w:hAnsi="Times New Roman"/>
                <w:sz w:val="24"/>
              </w:rPr>
            </w:pPr>
            <w:proofErr w:type="gramStart"/>
            <w:r>
              <w:t>Email:enocmonyancha@gmail.com</w:t>
            </w:r>
            <w:proofErr w:type="gramEnd"/>
          </w:p>
          <w:p w14:paraId="4F0160AF" w14:textId="77777777" w:rsidR="001A6F52" w:rsidRPr="00CB1046" w:rsidRDefault="001A6F52" w:rsidP="001A6F52"/>
        </w:tc>
      </w:tr>
      <w:bookmarkEnd w:id="0"/>
      <w:tr w:rsidR="001A6F52" w14:paraId="4DC102FC" w14:textId="77777777" w:rsidTr="00E6544A">
        <w:tc>
          <w:tcPr>
            <w:tcW w:w="1560" w:type="dxa"/>
          </w:tcPr>
          <w:p w14:paraId="7190959E" w14:textId="77777777" w:rsidR="001A6F52" w:rsidRPr="00A77208" w:rsidRDefault="001A6F52" w:rsidP="001A6F52"/>
        </w:tc>
        <w:tc>
          <w:tcPr>
            <w:tcW w:w="708" w:type="dxa"/>
            <w:gridSpan w:val="2"/>
          </w:tcPr>
          <w:p w14:paraId="52C8B667" w14:textId="77777777" w:rsidR="001A6F52" w:rsidRPr="00A77208" w:rsidRDefault="001A6F52" w:rsidP="001A6F52"/>
        </w:tc>
        <w:tc>
          <w:tcPr>
            <w:tcW w:w="1276" w:type="dxa"/>
          </w:tcPr>
          <w:p w14:paraId="7330D1D1" w14:textId="0CB15B8D" w:rsidR="001A6F52" w:rsidRPr="00FD6111" w:rsidRDefault="001A6F52" w:rsidP="001A6F52">
            <w:pPr>
              <w:spacing w:line="360" w:lineRule="auto"/>
              <w:rPr>
                <w:rFonts w:ascii="Times New Roman" w:eastAsia="Arial" w:hAnsi="Times New Roman"/>
                <w:szCs w:val="18"/>
              </w:rPr>
            </w:pPr>
            <w:r w:rsidRPr="00FD6111">
              <w:rPr>
                <w:rFonts w:eastAsia="Arial"/>
                <w:szCs w:val="18"/>
              </w:rPr>
              <w:t xml:space="preserve">Denis </w:t>
            </w:r>
            <w:proofErr w:type="spellStart"/>
            <w:r w:rsidRPr="00FD6111">
              <w:rPr>
                <w:rFonts w:eastAsia="Arial"/>
                <w:szCs w:val="18"/>
              </w:rPr>
              <w:t>Tsangamusa</w:t>
            </w:r>
            <w:proofErr w:type="spellEnd"/>
            <w:r w:rsidRPr="00FD6111">
              <w:rPr>
                <w:rFonts w:eastAsia="Arial"/>
                <w:szCs w:val="18"/>
              </w:rPr>
              <w:t xml:space="preserve"> </w:t>
            </w:r>
            <w:proofErr w:type="spellStart"/>
            <w:r w:rsidRPr="00FD6111">
              <w:rPr>
                <w:rFonts w:eastAsia="Arial"/>
                <w:szCs w:val="18"/>
              </w:rPr>
              <w:t>Tsongo</w:t>
            </w:r>
            <w:proofErr w:type="spellEnd"/>
          </w:p>
          <w:p w14:paraId="790A5C77" w14:textId="647F8F82" w:rsidR="001A6F52" w:rsidRPr="00FE0E52" w:rsidRDefault="001A6F52" w:rsidP="001A6F52"/>
        </w:tc>
        <w:tc>
          <w:tcPr>
            <w:tcW w:w="5813" w:type="dxa"/>
          </w:tcPr>
          <w:p w14:paraId="1D8A3346" w14:textId="6A197DD1" w:rsidR="001A6F52" w:rsidRPr="00FD6111" w:rsidRDefault="001A6F52" w:rsidP="001A6F52">
            <w:pPr>
              <w:spacing w:line="360" w:lineRule="auto"/>
              <w:rPr>
                <w:rFonts w:ascii="Times New Roman" w:eastAsia="Arial" w:hAnsi="Times New Roman"/>
                <w:sz w:val="24"/>
              </w:rPr>
            </w:pPr>
            <w:r>
              <w:t>[Director], [</w:t>
            </w:r>
            <w:r w:rsidRPr="00FD6111">
              <w:rPr>
                <w:rFonts w:eastAsia="Arial"/>
                <w:szCs w:val="18"/>
              </w:rPr>
              <w:t>Tsang Technologies Ltd (DRC)</w:t>
            </w:r>
            <w:r>
              <w:rPr>
                <w:rFonts w:eastAsia="Arial"/>
                <w:szCs w:val="18"/>
              </w:rPr>
              <w:t>]</w:t>
            </w:r>
          </w:p>
          <w:p w14:paraId="0E3C646E" w14:textId="77919197" w:rsidR="001A6F52" w:rsidRPr="00FD6111" w:rsidRDefault="001A6F52" w:rsidP="001A6F52">
            <w:pPr>
              <w:spacing w:line="360" w:lineRule="auto"/>
              <w:rPr>
                <w:rFonts w:ascii="Times New Roman" w:eastAsia="Arial" w:hAnsi="Times New Roman"/>
                <w:szCs w:val="18"/>
              </w:rPr>
            </w:pPr>
            <w:r>
              <w:t>[Mailing Address], Phone: [</w:t>
            </w:r>
            <w:r w:rsidRPr="00FD6111">
              <w:rPr>
                <w:rFonts w:eastAsia="Arial"/>
                <w:szCs w:val="18"/>
              </w:rPr>
              <w:t>+243972599385</w:t>
            </w:r>
            <w:r>
              <w:rPr>
                <w:rFonts w:eastAsia="Arial"/>
                <w:szCs w:val="18"/>
              </w:rPr>
              <w:t>], Email: [</w:t>
            </w:r>
            <w:hyperlink r:id="rId11" w:history="1">
              <w:r w:rsidRPr="00FD6111">
                <w:rPr>
                  <w:rStyle w:val="Hyperlink"/>
                  <w:rFonts w:eastAsia="Arial"/>
                  <w:szCs w:val="18"/>
                </w:rPr>
                <w:t>heureusekahindo@gmail.com</w:t>
              </w:r>
            </w:hyperlink>
            <w:r>
              <w:rPr>
                <w:szCs w:val="18"/>
              </w:rPr>
              <w:t>]</w:t>
            </w:r>
          </w:p>
          <w:p w14:paraId="095F5295" w14:textId="3DE5877C" w:rsidR="001A6F52" w:rsidRDefault="001A6F52" w:rsidP="001A6F52">
            <w:pPr>
              <w:spacing w:line="360" w:lineRule="auto"/>
              <w:rPr>
                <w:rFonts w:ascii="Times New Roman" w:eastAsia="Arial" w:hAnsi="Times New Roman"/>
                <w:sz w:val="24"/>
              </w:rPr>
            </w:pPr>
          </w:p>
          <w:p w14:paraId="2C8B726F" w14:textId="28EFDD72" w:rsidR="001A6F52" w:rsidRPr="003B19FB" w:rsidRDefault="001A6F52" w:rsidP="001A6F52"/>
          <w:p w14:paraId="7CB1D839" w14:textId="77777777" w:rsidR="001A6F52" w:rsidRPr="00A77208" w:rsidRDefault="001A6F52" w:rsidP="001A6F52"/>
        </w:tc>
      </w:tr>
    </w:tbl>
    <w:p w14:paraId="4CA32A62" w14:textId="77777777" w:rsidR="00D05EC7" w:rsidRPr="005718A0" w:rsidRDefault="00D05EC7" w:rsidP="001D429D"/>
    <w:sectPr w:rsidR="00D05EC7" w:rsidRPr="005718A0" w:rsidSect="001B2842">
      <w:footerReference w:type="default" r:id="rId12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EA723" w14:textId="77777777" w:rsidR="007805B6" w:rsidRDefault="007805B6" w:rsidP="005A7565">
      <w:r>
        <w:separator/>
      </w:r>
    </w:p>
    <w:p w14:paraId="348EDC48" w14:textId="77777777" w:rsidR="007805B6" w:rsidRDefault="007805B6"/>
  </w:endnote>
  <w:endnote w:type="continuationSeparator" w:id="0">
    <w:p w14:paraId="54026D49" w14:textId="77777777" w:rsidR="007805B6" w:rsidRDefault="007805B6" w:rsidP="005A7565">
      <w:r>
        <w:continuationSeparator/>
      </w:r>
    </w:p>
    <w:p w14:paraId="7C276048" w14:textId="77777777" w:rsidR="007805B6" w:rsidRDefault="007805B6"/>
  </w:endnote>
  <w:endnote w:type="continuationNotice" w:id="1">
    <w:p w14:paraId="297986AB" w14:textId="77777777" w:rsidR="007805B6" w:rsidRDefault="007805B6"/>
    <w:p w14:paraId="363013F5" w14:textId="77777777" w:rsidR="007805B6" w:rsidRDefault="00780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38A6E" w14:textId="7C8ABEB0" w:rsidR="00E85944" w:rsidRPr="009A08A4" w:rsidRDefault="00AA1202" w:rsidP="00AA1202">
    <w:pPr>
      <w:pStyle w:val="Footer"/>
      <w:tabs>
        <w:tab w:val="clear" w:pos="8640"/>
        <w:tab w:val="right" w:pos="9360"/>
      </w:tabs>
    </w:pPr>
    <w:r>
      <w:tab/>
    </w:r>
    <w:r>
      <w:tab/>
      <w:t xml:space="preserve"> </w:t>
    </w:r>
    <w:r w:rsidRPr="00533F0B">
      <w:fldChar w:fldCharType="begin"/>
    </w:r>
    <w:r w:rsidRPr="00533F0B">
      <w:instrText xml:space="preserve"> PAGE </w:instrText>
    </w:r>
    <w:r w:rsidRPr="00533F0B">
      <w:fldChar w:fldCharType="separate"/>
    </w:r>
    <w:r w:rsidR="00A95F01">
      <w:rPr>
        <w:noProof/>
      </w:rPr>
      <w:t>3</w:t>
    </w:r>
    <w:r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B58C6" w14:textId="77777777" w:rsidR="007805B6" w:rsidRDefault="007805B6" w:rsidP="005A7565">
      <w:r>
        <w:separator/>
      </w:r>
    </w:p>
    <w:p w14:paraId="191991DA" w14:textId="77777777" w:rsidR="007805B6" w:rsidRDefault="007805B6"/>
  </w:footnote>
  <w:footnote w:type="continuationSeparator" w:id="0">
    <w:p w14:paraId="7D64983E" w14:textId="77777777" w:rsidR="007805B6" w:rsidRDefault="007805B6" w:rsidP="005A7565">
      <w:r>
        <w:continuationSeparator/>
      </w:r>
    </w:p>
    <w:p w14:paraId="17318ECB" w14:textId="77777777" w:rsidR="007805B6" w:rsidRDefault="007805B6"/>
  </w:footnote>
  <w:footnote w:type="continuationNotice" w:id="1">
    <w:p w14:paraId="1E461B50" w14:textId="77777777" w:rsidR="007805B6" w:rsidRDefault="007805B6"/>
    <w:p w14:paraId="029289E2" w14:textId="77777777" w:rsidR="007805B6" w:rsidRDefault="007805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87802"/>
    <w:multiLevelType w:val="multilevel"/>
    <w:tmpl w:val="0EF87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4" w15:restartNumberingAfterBreak="0">
    <w:nsid w:val="1E5262F3"/>
    <w:multiLevelType w:val="multilevel"/>
    <w:tmpl w:val="1E5262F3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5" w15:restartNumberingAfterBreak="0">
    <w:nsid w:val="1F326ACE"/>
    <w:multiLevelType w:val="multilevel"/>
    <w:tmpl w:val="1F326A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E37C9"/>
    <w:multiLevelType w:val="multilevel"/>
    <w:tmpl w:val="C8E0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91F17"/>
    <w:multiLevelType w:val="multilevel"/>
    <w:tmpl w:val="3EF91F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866DB"/>
    <w:multiLevelType w:val="multilevel"/>
    <w:tmpl w:val="73E866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67A6F"/>
    <w:multiLevelType w:val="multilevel"/>
    <w:tmpl w:val="7DB67A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11"/>
  </w:num>
  <w:num w:numId="3" w16cid:durableId="97650806">
    <w:abstractNumId w:val="12"/>
  </w:num>
  <w:num w:numId="4" w16cid:durableId="768279313">
    <w:abstractNumId w:val="10"/>
  </w:num>
  <w:num w:numId="5" w16cid:durableId="381830193">
    <w:abstractNumId w:val="13"/>
  </w:num>
  <w:num w:numId="6" w16cid:durableId="1126505131">
    <w:abstractNumId w:val="7"/>
  </w:num>
  <w:num w:numId="7" w16cid:durableId="1917933147">
    <w:abstractNumId w:val="8"/>
  </w:num>
  <w:num w:numId="8" w16cid:durableId="1171725026">
    <w:abstractNumId w:val="15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  <w:num w:numId="49" w16cid:durableId="626393232">
    <w:abstractNumId w:val="16"/>
  </w:num>
  <w:num w:numId="50" w16cid:durableId="130828885">
    <w:abstractNumId w:val="4"/>
  </w:num>
  <w:num w:numId="51" w16cid:durableId="927662940">
    <w:abstractNumId w:val="3"/>
  </w:num>
  <w:num w:numId="52" w16cid:durableId="1242981551">
    <w:abstractNumId w:val="9"/>
  </w:num>
  <w:num w:numId="53" w16cid:durableId="1659917580">
    <w:abstractNumId w:val="14"/>
  </w:num>
  <w:num w:numId="54" w16cid:durableId="429786674">
    <w:abstractNumId w:val="5"/>
  </w:num>
  <w:num w:numId="55" w16cid:durableId="904603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D9E"/>
    <w:rsid w:val="000208CD"/>
    <w:rsid w:val="00021C23"/>
    <w:rsid w:val="00026155"/>
    <w:rsid w:val="00035E3E"/>
    <w:rsid w:val="000439D7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00D9E"/>
    <w:rsid w:val="0011470D"/>
    <w:rsid w:val="00116BD3"/>
    <w:rsid w:val="001357C9"/>
    <w:rsid w:val="00140DA8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A6F52"/>
    <w:rsid w:val="001B0371"/>
    <w:rsid w:val="001B07CC"/>
    <w:rsid w:val="001B269A"/>
    <w:rsid w:val="001B2842"/>
    <w:rsid w:val="001C29E5"/>
    <w:rsid w:val="001D429D"/>
    <w:rsid w:val="001E0FD6"/>
    <w:rsid w:val="001E6A4B"/>
    <w:rsid w:val="001E79E6"/>
    <w:rsid w:val="002229F5"/>
    <w:rsid w:val="00223693"/>
    <w:rsid w:val="00230261"/>
    <w:rsid w:val="0023635C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C44FA"/>
    <w:rsid w:val="002D27A9"/>
    <w:rsid w:val="002E1489"/>
    <w:rsid w:val="002E5A4F"/>
    <w:rsid w:val="002F0002"/>
    <w:rsid w:val="00303AE3"/>
    <w:rsid w:val="00306AAD"/>
    <w:rsid w:val="00316B56"/>
    <w:rsid w:val="00320DCA"/>
    <w:rsid w:val="00330A51"/>
    <w:rsid w:val="0033557D"/>
    <w:rsid w:val="0034126A"/>
    <w:rsid w:val="00345F8B"/>
    <w:rsid w:val="00356F22"/>
    <w:rsid w:val="00362720"/>
    <w:rsid w:val="00363CFD"/>
    <w:rsid w:val="00370CDD"/>
    <w:rsid w:val="0037557B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2340"/>
    <w:rsid w:val="003E0912"/>
    <w:rsid w:val="003E172B"/>
    <w:rsid w:val="003F003D"/>
    <w:rsid w:val="0040069C"/>
    <w:rsid w:val="00403818"/>
    <w:rsid w:val="00407B3F"/>
    <w:rsid w:val="00410D83"/>
    <w:rsid w:val="004122F5"/>
    <w:rsid w:val="004166C3"/>
    <w:rsid w:val="00423AD6"/>
    <w:rsid w:val="00425EDF"/>
    <w:rsid w:val="004326C9"/>
    <w:rsid w:val="0043495E"/>
    <w:rsid w:val="00444D0A"/>
    <w:rsid w:val="004725C4"/>
    <w:rsid w:val="004838AB"/>
    <w:rsid w:val="004C4A7A"/>
    <w:rsid w:val="004C7FEE"/>
    <w:rsid w:val="004E676C"/>
    <w:rsid w:val="00503E36"/>
    <w:rsid w:val="00532F85"/>
    <w:rsid w:val="00533F0B"/>
    <w:rsid w:val="005709EC"/>
    <w:rsid w:val="005718A0"/>
    <w:rsid w:val="00580AE7"/>
    <w:rsid w:val="0058698A"/>
    <w:rsid w:val="00591FAA"/>
    <w:rsid w:val="005965D6"/>
    <w:rsid w:val="005A7565"/>
    <w:rsid w:val="005F5C61"/>
    <w:rsid w:val="006003D4"/>
    <w:rsid w:val="00600F27"/>
    <w:rsid w:val="00605767"/>
    <w:rsid w:val="00611EE6"/>
    <w:rsid w:val="00612D5D"/>
    <w:rsid w:val="00615CAB"/>
    <w:rsid w:val="00624942"/>
    <w:rsid w:val="00635AE1"/>
    <w:rsid w:val="00637557"/>
    <w:rsid w:val="0064005C"/>
    <w:rsid w:val="00644F9A"/>
    <w:rsid w:val="00657425"/>
    <w:rsid w:val="00663B3A"/>
    <w:rsid w:val="0067370F"/>
    <w:rsid w:val="0067467A"/>
    <w:rsid w:val="0068627A"/>
    <w:rsid w:val="006A435D"/>
    <w:rsid w:val="006B4E0F"/>
    <w:rsid w:val="006B50EB"/>
    <w:rsid w:val="006D1E30"/>
    <w:rsid w:val="006D230D"/>
    <w:rsid w:val="007132AD"/>
    <w:rsid w:val="00713C50"/>
    <w:rsid w:val="007206A2"/>
    <w:rsid w:val="0073780C"/>
    <w:rsid w:val="00743C1C"/>
    <w:rsid w:val="00766CF9"/>
    <w:rsid w:val="00771D0C"/>
    <w:rsid w:val="007805B6"/>
    <w:rsid w:val="00791C97"/>
    <w:rsid w:val="007920E5"/>
    <w:rsid w:val="007A3850"/>
    <w:rsid w:val="007A3D34"/>
    <w:rsid w:val="007B0C91"/>
    <w:rsid w:val="007C0BD9"/>
    <w:rsid w:val="007C413B"/>
    <w:rsid w:val="007C44B6"/>
    <w:rsid w:val="007C56F7"/>
    <w:rsid w:val="007C734D"/>
    <w:rsid w:val="007D3ABC"/>
    <w:rsid w:val="007F5430"/>
    <w:rsid w:val="00814728"/>
    <w:rsid w:val="008402FF"/>
    <w:rsid w:val="00844A62"/>
    <w:rsid w:val="00845649"/>
    <w:rsid w:val="008524B4"/>
    <w:rsid w:val="00854487"/>
    <w:rsid w:val="008571D9"/>
    <w:rsid w:val="008626B7"/>
    <w:rsid w:val="008730DF"/>
    <w:rsid w:val="00873ED0"/>
    <w:rsid w:val="00884C83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8E76A7"/>
    <w:rsid w:val="009232D0"/>
    <w:rsid w:val="00925DD3"/>
    <w:rsid w:val="00940F57"/>
    <w:rsid w:val="00971AD3"/>
    <w:rsid w:val="0098550F"/>
    <w:rsid w:val="009A08A4"/>
    <w:rsid w:val="009B1738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23D2E"/>
    <w:rsid w:val="00A33C4E"/>
    <w:rsid w:val="00A472E6"/>
    <w:rsid w:val="00A47DA0"/>
    <w:rsid w:val="00A61A3D"/>
    <w:rsid w:val="00A62E2A"/>
    <w:rsid w:val="00A62F56"/>
    <w:rsid w:val="00A63875"/>
    <w:rsid w:val="00A66CCB"/>
    <w:rsid w:val="00A750F1"/>
    <w:rsid w:val="00A77208"/>
    <w:rsid w:val="00A90527"/>
    <w:rsid w:val="00A93D93"/>
    <w:rsid w:val="00A95F01"/>
    <w:rsid w:val="00AA0CA0"/>
    <w:rsid w:val="00AA1202"/>
    <w:rsid w:val="00B10F35"/>
    <w:rsid w:val="00B15981"/>
    <w:rsid w:val="00B259F5"/>
    <w:rsid w:val="00B33787"/>
    <w:rsid w:val="00B3640E"/>
    <w:rsid w:val="00B402A3"/>
    <w:rsid w:val="00B45D64"/>
    <w:rsid w:val="00B55B90"/>
    <w:rsid w:val="00B57066"/>
    <w:rsid w:val="00B61A6D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612C"/>
    <w:rsid w:val="00BC7DFE"/>
    <w:rsid w:val="00BD6671"/>
    <w:rsid w:val="00BE2E8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E11D3"/>
    <w:rsid w:val="00CE6B42"/>
    <w:rsid w:val="00CF550B"/>
    <w:rsid w:val="00D05EC7"/>
    <w:rsid w:val="00D255F1"/>
    <w:rsid w:val="00D309EA"/>
    <w:rsid w:val="00D40BDA"/>
    <w:rsid w:val="00D83A1D"/>
    <w:rsid w:val="00D879CE"/>
    <w:rsid w:val="00D965EB"/>
    <w:rsid w:val="00D96CEB"/>
    <w:rsid w:val="00DA1702"/>
    <w:rsid w:val="00DC2E06"/>
    <w:rsid w:val="00DC36F7"/>
    <w:rsid w:val="00DD5D6E"/>
    <w:rsid w:val="00DF0EB6"/>
    <w:rsid w:val="00DF0F4A"/>
    <w:rsid w:val="00E105CB"/>
    <w:rsid w:val="00E140A2"/>
    <w:rsid w:val="00E23361"/>
    <w:rsid w:val="00E30723"/>
    <w:rsid w:val="00E32EC6"/>
    <w:rsid w:val="00E37E32"/>
    <w:rsid w:val="00E44059"/>
    <w:rsid w:val="00E46BD9"/>
    <w:rsid w:val="00E566CF"/>
    <w:rsid w:val="00E57C7E"/>
    <w:rsid w:val="00E6544A"/>
    <w:rsid w:val="00E72CE2"/>
    <w:rsid w:val="00E74BC9"/>
    <w:rsid w:val="00E85944"/>
    <w:rsid w:val="00E90499"/>
    <w:rsid w:val="00E969E4"/>
    <w:rsid w:val="00EA2C19"/>
    <w:rsid w:val="00EA2F62"/>
    <w:rsid w:val="00EB2A92"/>
    <w:rsid w:val="00EC0B16"/>
    <w:rsid w:val="00EF130C"/>
    <w:rsid w:val="00EF582B"/>
    <w:rsid w:val="00F03ADC"/>
    <w:rsid w:val="00F07345"/>
    <w:rsid w:val="00F13D49"/>
    <w:rsid w:val="00F21671"/>
    <w:rsid w:val="00F325E7"/>
    <w:rsid w:val="00F362E3"/>
    <w:rsid w:val="00F376E5"/>
    <w:rsid w:val="00F41E0C"/>
    <w:rsid w:val="00F54C46"/>
    <w:rsid w:val="00F556EB"/>
    <w:rsid w:val="00F61891"/>
    <w:rsid w:val="00F71A97"/>
    <w:rsid w:val="00F80170"/>
    <w:rsid w:val="00F9456D"/>
    <w:rsid w:val="00F96437"/>
    <w:rsid w:val="00F9715D"/>
    <w:rsid w:val="00FB591F"/>
    <w:rsid w:val="00FD1071"/>
    <w:rsid w:val="00FD6111"/>
    <w:rsid w:val="00FD6B3B"/>
    <w:rsid w:val="00FE0E52"/>
    <w:rsid w:val="00FE1DEC"/>
    <w:rsid w:val="00FE5369"/>
    <w:rsid w:val="00FE59A4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ACC04B"/>
  <w15:docId w15:val="{10E24BD4-90C2-46E6-A784-45F1A733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paragraph" w:styleId="ListParagraph">
    <w:name w:val="List Paragraph"/>
    <w:basedOn w:val="Normal"/>
    <w:uiPriority w:val="34"/>
    <w:qFormat/>
    <w:rsid w:val="003F003D"/>
    <w:pPr>
      <w:spacing w:line="276" w:lineRule="auto"/>
      <w:ind w:left="720"/>
      <w:contextualSpacing/>
    </w:pPr>
    <w:rPr>
      <w:rFonts w:ascii="Times New Roman" w:hAnsi="Times New Roman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D6111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612D5D"/>
    <w:pPr>
      <w:spacing w:before="100" w:beforeAutospacing="1" w:after="100" w:afterAutospacing="1"/>
    </w:pPr>
    <w:rPr>
      <w:rFonts w:ascii="Times New Roman" w:hAnsi="Times New Roman"/>
      <w:sz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eureusekahindo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anthonymakori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aa\AppData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6AD85F65DB4E3F95BE516FE400C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5252B-B05E-44A9-B956-113B4A5ECF92}"/>
      </w:docPartPr>
      <w:docPartBody>
        <w:p w:rsidR="00862F6F" w:rsidRDefault="00000000">
          <w:pPr>
            <w:pStyle w:val="B66AD85F65DB4E3F95BE516FE400CF21"/>
          </w:pPr>
          <w:r>
            <w:t>Objective</w:t>
          </w:r>
        </w:p>
      </w:docPartBody>
    </w:docPart>
    <w:docPart>
      <w:docPartPr>
        <w:name w:val="7C96E0F802D544C8BA8A034FC0BDC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4FA4C-C3C4-4CF3-8DAB-C2F824623436}"/>
      </w:docPartPr>
      <w:docPartBody>
        <w:p w:rsidR="00862F6F" w:rsidRDefault="00000000">
          <w:pPr>
            <w:pStyle w:val="7C96E0F802D544C8BA8A034FC0BDC78E"/>
          </w:pPr>
          <w:r w:rsidRPr="00CB1046">
            <w:t>Education</w:t>
          </w:r>
        </w:p>
      </w:docPartBody>
    </w:docPart>
    <w:docPart>
      <w:docPartPr>
        <w:name w:val="4E6D9B1F29CD40929EC8B972ADF9D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C3FB-57EA-437D-B811-DCC07FD526F7}"/>
      </w:docPartPr>
      <w:docPartBody>
        <w:p w:rsidR="00C86DA8" w:rsidRDefault="00270BB8" w:rsidP="00270BB8">
          <w:pPr>
            <w:pStyle w:val="4E6D9B1F29CD40929EC8B972ADF9D340"/>
          </w:pPr>
          <w:r>
            <w:t>Languages</w:t>
          </w:r>
        </w:p>
      </w:docPartBody>
    </w:docPart>
    <w:docPart>
      <w:docPartPr>
        <w:name w:val="2DFD7D1BAB264A518D3A604CF9F83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B1D8-CAB0-4BD9-A5AE-628842934D09}"/>
      </w:docPartPr>
      <w:docPartBody>
        <w:p w:rsidR="00C86DA8" w:rsidRDefault="00270BB8" w:rsidP="00270BB8">
          <w:pPr>
            <w:pStyle w:val="2DFD7D1BAB264A518D3A604CF9F833ED"/>
          </w:pPr>
          <w:r>
            <w:t>English</w:t>
          </w:r>
        </w:p>
      </w:docPartBody>
    </w:docPart>
    <w:docPart>
      <w:docPartPr>
        <w:name w:val="82543F297A164503A1D9A0EF6E33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C0F5A-5D92-46CF-9523-F9730A6C753A}"/>
      </w:docPartPr>
      <w:docPartBody>
        <w:p w:rsidR="00C86DA8" w:rsidRDefault="00270BB8" w:rsidP="00270BB8">
          <w:pPr>
            <w:pStyle w:val="82543F297A164503A1D9A0EF6E33B873"/>
          </w:pPr>
          <w:r>
            <w:t>Native language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EA"/>
    <w:rsid w:val="000C6FA8"/>
    <w:rsid w:val="002067FF"/>
    <w:rsid w:val="002126E1"/>
    <w:rsid w:val="0023635C"/>
    <w:rsid w:val="00270BB8"/>
    <w:rsid w:val="002F6980"/>
    <w:rsid w:val="003E0B80"/>
    <w:rsid w:val="00600A80"/>
    <w:rsid w:val="00862F6F"/>
    <w:rsid w:val="00A66CCB"/>
    <w:rsid w:val="00B25EEA"/>
    <w:rsid w:val="00B61A6D"/>
    <w:rsid w:val="00BD335A"/>
    <w:rsid w:val="00C46353"/>
    <w:rsid w:val="00C86DA8"/>
    <w:rsid w:val="00EA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6AD85F65DB4E3F95BE516FE400CF21">
    <w:name w:val="B66AD85F65DB4E3F95BE516FE400CF21"/>
  </w:style>
  <w:style w:type="paragraph" w:customStyle="1" w:styleId="7C96E0F802D544C8BA8A034FC0BDC78E">
    <w:name w:val="7C96E0F802D544C8BA8A034FC0BDC78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6D9B1F29CD40929EC8B972ADF9D340">
    <w:name w:val="4E6D9B1F29CD40929EC8B972ADF9D340"/>
    <w:rsid w:val="00270BB8"/>
  </w:style>
  <w:style w:type="paragraph" w:customStyle="1" w:styleId="2DFD7D1BAB264A518D3A604CF9F833ED">
    <w:name w:val="2DFD7D1BAB264A518D3A604CF9F833ED"/>
    <w:rsid w:val="00270BB8"/>
  </w:style>
  <w:style w:type="paragraph" w:customStyle="1" w:styleId="82543F297A164503A1D9A0EF6E33B873">
    <w:name w:val="82543F297A164503A1D9A0EF6E33B873"/>
    <w:rsid w:val="00270BB8"/>
  </w:style>
  <w:style w:type="paragraph" w:customStyle="1" w:styleId="852C80B5B597416DA0235F5F63D02AC8">
    <w:name w:val="852C80B5B597416DA0235F5F63D02AC8"/>
    <w:rsid w:val="00270B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11</TotalTime>
  <Pages>8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SHADOW WALKER</cp:lastModifiedBy>
  <cp:revision>4</cp:revision>
  <dcterms:created xsi:type="dcterms:W3CDTF">2024-01-20T18:32:00Z</dcterms:created>
  <dcterms:modified xsi:type="dcterms:W3CDTF">2025-03-25T16:35:00Z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